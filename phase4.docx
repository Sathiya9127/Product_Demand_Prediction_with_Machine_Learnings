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258F7E" w14:textId="58E22FDA" w:rsidR="00B3008D" w:rsidRPr="00B46C9B" w:rsidRDefault="00B3008D" w:rsidP="001D7D08">
      <w:pPr>
        <w:pStyle w:val="Heading1"/>
      </w:pPr>
      <w:r w:rsidRPr="00B46C9B">
        <w:t>Product Demand Prediction with Machine Learnings-Guidelines</w:t>
      </w:r>
      <w:r w:rsidR="002E15B1" w:rsidRPr="00B46C9B">
        <w:t xml:space="preserve">   </w:t>
      </w:r>
    </w:p>
    <w:p w14:paraId="164B842A" w14:textId="77777777" w:rsidR="002E15B1" w:rsidRPr="00B46C9B" w:rsidRDefault="002E15B1" w:rsidP="00B3008D">
      <w:pPr>
        <w:rPr>
          <w:b/>
        </w:rPr>
      </w:pPr>
    </w:p>
    <w:p w14:paraId="31DD730A" w14:textId="77777777" w:rsidR="00576A6E" w:rsidRPr="00B46C9B" w:rsidRDefault="00B3008D" w:rsidP="00B3008D">
      <w:pPr>
        <w:rPr>
          <w:b/>
        </w:rPr>
      </w:pPr>
      <w:r w:rsidRPr="00B46C9B">
        <w:rPr>
          <w:b/>
        </w:rPr>
        <w:t xml:space="preserve">Name  :    </w:t>
      </w:r>
      <w:r w:rsidR="00577513" w:rsidRPr="00B46C9B">
        <w:rPr>
          <w:b/>
        </w:rPr>
        <w:t xml:space="preserve">Sathiyaprakasan.G       </w:t>
      </w:r>
    </w:p>
    <w:p w14:paraId="0D619E53" w14:textId="7472ED41" w:rsidR="00B3008D" w:rsidRPr="00B46C9B" w:rsidRDefault="00B3008D" w:rsidP="00B3008D">
      <w:pPr>
        <w:rPr>
          <w:b/>
        </w:rPr>
      </w:pPr>
      <w:r w:rsidRPr="00B46C9B">
        <w:rPr>
          <w:b/>
        </w:rPr>
        <w:t>Regno :    91272110402</w:t>
      </w:r>
      <w:r w:rsidR="001F53E9" w:rsidRPr="00B46C9B">
        <w:rPr>
          <w:b/>
        </w:rPr>
        <w:t>8</w:t>
      </w:r>
    </w:p>
    <w:p w14:paraId="10F95F0C" w14:textId="77777777" w:rsidR="0056708E" w:rsidRPr="00B46C9B" w:rsidRDefault="00B3008D" w:rsidP="001B118E">
      <w:pPr>
        <w:rPr>
          <w:b/>
        </w:rPr>
      </w:pPr>
      <w:r w:rsidRPr="00B46C9B">
        <w:rPr>
          <w:b/>
        </w:rPr>
        <w:t>Email   :</w:t>
      </w:r>
      <w:r w:rsidR="002E15B1" w:rsidRPr="00B46C9B">
        <w:rPr>
          <w:b/>
        </w:rPr>
        <w:t xml:space="preserve"> </w:t>
      </w:r>
      <w:hyperlink r:id="rId7" w:history="1">
        <w:r w:rsidR="0056708E" w:rsidRPr="00B46C9B">
          <w:rPr>
            <w:rStyle w:val="Hyperlink"/>
            <w:b/>
          </w:rPr>
          <w:t>pulsarbalaji307@gmail.com</w:t>
        </w:r>
      </w:hyperlink>
      <w:r w:rsidR="0056708E" w:rsidRPr="00B46C9B">
        <w:rPr>
          <w:b/>
        </w:rPr>
        <w:t xml:space="preserve">       </w:t>
      </w:r>
    </w:p>
    <w:p w14:paraId="655C475F" w14:textId="77777777" w:rsidR="0056708E" w:rsidRPr="00B46C9B" w:rsidRDefault="0056708E" w:rsidP="001B118E">
      <w:pPr>
        <w:rPr>
          <w:b/>
        </w:rPr>
      </w:pPr>
    </w:p>
    <w:p w14:paraId="1B148B16" w14:textId="49BFFD11" w:rsidR="0056708E" w:rsidRPr="00B46C9B" w:rsidRDefault="0056708E" w:rsidP="001B118E">
      <w:pPr>
        <w:rPr>
          <w:b/>
        </w:rPr>
      </w:pPr>
      <w:r w:rsidRPr="00B46C9B">
        <w:rPr>
          <w:b/>
        </w:rPr>
        <w:t xml:space="preserve">   </w:t>
      </w:r>
    </w:p>
    <w:p w14:paraId="62479C46" w14:textId="53C5CB42" w:rsidR="001B118E" w:rsidRPr="00B46C9B" w:rsidRDefault="001B118E" w:rsidP="001B118E">
      <w:pPr>
        <w:rPr>
          <w:b/>
          <w:color w:val="266CBF" w:themeColor="accent1"/>
        </w:rPr>
      </w:pPr>
      <w:r w:rsidRPr="00B46C9B">
        <w:rPr>
          <w:b/>
          <w:color w:val="266CBF" w:themeColor="accent1"/>
        </w:rPr>
        <w:t>PROJECT: Project Demand Prediction With Machine Learning-Guidelines**\n",</w:t>
      </w:r>
    </w:p>
    <w:p w14:paraId="7043231C" w14:textId="77777777" w:rsidR="001B118E" w:rsidRPr="00B46C9B" w:rsidRDefault="001B118E" w:rsidP="001B118E">
      <w:pPr>
        <w:rPr>
          <w:b/>
          <w:bCs/>
        </w:rPr>
      </w:pPr>
      <w:r>
        <w:t xml:space="preserve"> </w:t>
      </w:r>
      <w:r w:rsidRPr="00B46C9B">
        <w:rPr>
          <w:b/>
          <w:bCs/>
        </w:rPr>
        <w:t xml:space="preserve">       "**PHASE 4: Development Part2**\n",</w:t>
      </w:r>
    </w:p>
    <w:p w14:paraId="5AA6E8C6" w14:textId="77777777" w:rsidR="001B118E" w:rsidRPr="00B46C9B" w:rsidRDefault="001B118E" w:rsidP="001B118E">
      <w:pPr>
        <w:rPr>
          <w:b/>
          <w:bCs/>
        </w:rPr>
      </w:pPr>
      <w:r w:rsidRPr="00B46C9B">
        <w:rPr>
          <w:b/>
          <w:bCs/>
        </w:rPr>
        <w:t xml:space="preserve">        "The Product Demand Prediction model by:\n",</w:t>
      </w:r>
    </w:p>
    <w:p w14:paraId="503CDAA8" w14:textId="77777777" w:rsidR="001B118E" w:rsidRPr="00B46C9B" w:rsidRDefault="001B118E" w:rsidP="001B118E">
      <w:pPr>
        <w:rPr>
          <w:b/>
          <w:bCs/>
        </w:rPr>
      </w:pPr>
      <w:r w:rsidRPr="00B46C9B">
        <w:rPr>
          <w:b/>
          <w:bCs/>
        </w:rPr>
        <w:t xml:space="preserve">        "\n",</w:t>
      </w:r>
    </w:p>
    <w:p w14:paraId="499D39FE" w14:textId="77777777" w:rsidR="001B118E" w:rsidRPr="00B46C9B" w:rsidRDefault="001B118E" w:rsidP="001B118E">
      <w:pPr>
        <w:rPr>
          <w:b/>
          <w:bCs/>
        </w:rPr>
      </w:pPr>
      <w:r w:rsidRPr="00B46C9B">
        <w:rPr>
          <w:b/>
          <w:bCs/>
        </w:rPr>
        <w:t xml:space="preserve">        "\n",</w:t>
      </w:r>
    </w:p>
    <w:p w14:paraId="2FC6B2BF" w14:textId="77777777" w:rsidR="001B118E" w:rsidRPr="00B46C9B" w:rsidRDefault="001B118E" w:rsidP="001B118E">
      <w:pPr>
        <w:rPr>
          <w:b/>
          <w:bCs/>
        </w:rPr>
      </w:pPr>
      <w:r w:rsidRPr="00B46C9B">
        <w:rPr>
          <w:b/>
          <w:bCs/>
        </w:rPr>
        <w:t xml:space="preserve">        "*   Feature Engineering\n",</w:t>
      </w:r>
    </w:p>
    <w:p w14:paraId="74C40B52" w14:textId="77777777" w:rsidR="001B118E" w:rsidRPr="00B46C9B" w:rsidRDefault="001B118E" w:rsidP="001B118E">
      <w:pPr>
        <w:rPr>
          <w:b/>
          <w:bCs/>
        </w:rPr>
      </w:pPr>
      <w:r w:rsidRPr="00B46C9B">
        <w:rPr>
          <w:b/>
          <w:bCs/>
        </w:rPr>
        <w:t xml:space="preserve">        "*   Model Training\n",</w:t>
      </w:r>
    </w:p>
    <w:p w14:paraId="1FF34300" w14:textId="77777777" w:rsidR="001B118E" w:rsidRPr="00B46C9B" w:rsidRDefault="001B118E" w:rsidP="001B118E">
      <w:pPr>
        <w:rPr>
          <w:b/>
          <w:bCs/>
        </w:rPr>
      </w:pPr>
      <w:r w:rsidRPr="00B46C9B">
        <w:rPr>
          <w:b/>
          <w:bCs/>
        </w:rPr>
        <w:t xml:space="preserve">        "*   Evaluation.\n",</w:t>
      </w:r>
    </w:p>
    <w:p w14:paraId="525E145E" w14:textId="77777777" w:rsidR="001B118E" w:rsidRPr="00B46C9B" w:rsidRDefault="001B118E" w:rsidP="001B118E">
      <w:pPr>
        <w:rPr>
          <w:b/>
          <w:bCs/>
        </w:rPr>
      </w:pPr>
      <w:r w:rsidRPr="00B46C9B">
        <w:rPr>
          <w:b/>
          <w:bCs/>
        </w:rPr>
        <w:t xml:space="preserve">        "\n",</w:t>
      </w:r>
    </w:p>
    <w:p w14:paraId="7E402AEB" w14:textId="77777777" w:rsidR="001B118E" w:rsidRPr="00B46C9B" w:rsidRDefault="001B118E" w:rsidP="001B118E">
      <w:pPr>
        <w:rPr>
          <w:b/>
          <w:bCs/>
        </w:rPr>
      </w:pPr>
      <w:r w:rsidRPr="00B46C9B">
        <w:rPr>
          <w:b/>
          <w:bCs/>
        </w:rPr>
        <w:t xml:space="preserve">        "\n",</w:t>
      </w:r>
    </w:p>
    <w:p w14:paraId="7EBB723A" w14:textId="77777777" w:rsidR="001B118E" w:rsidRPr="00B46C9B" w:rsidRDefault="001B118E" w:rsidP="001B118E">
      <w:pPr>
        <w:rPr>
          <w:b/>
          <w:bCs/>
        </w:rPr>
      </w:pPr>
      <w:r w:rsidRPr="00B46C9B">
        <w:rPr>
          <w:b/>
          <w:bCs/>
        </w:rPr>
        <w:t xml:space="preserve">        "\n",</w:t>
      </w:r>
    </w:p>
    <w:p w14:paraId="781A1AD2" w14:textId="77777777" w:rsidR="001B118E" w:rsidRPr="00B46C9B" w:rsidRDefault="001B118E" w:rsidP="001B118E">
      <w:pPr>
        <w:rPr>
          <w:b/>
          <w:bCs/>
        </w:rPr>
      </w:pPr>
      <w:r w:rsidRPr="00B46C9B">
        <w:rPr>
          <w:b/>
          <w:bCs/>
        </w:rPr>
        <w:t xml:space="preserve">        "**Introduction**\n",</w:t>
      </w:r>
    </w:p>
    <w:p w14:paraId="1C83DEF4" w14:textId="77777777" w:rsidR="001B118E" w:rsidRPr="00B46C9B" w:rsidRDefault="001B118E" w:rsidP="001B118E">
      <w:pPr>
        <w:rPr>
          <w:b/>
          <w:bCs/>
        </w:rPr>
      </w:pPr>
      <w:r w:rsidRPr="00B46C9B">
        <w:rPr>
          <w:b/>
          <w:bCs/>
        </w:rPr>
        <w:t xml:space="preserve">        "\n",</w:t>
      </w:r>
    </w:p>
    <w:p w14:paraId="0A0D0971" w14:textId="77777777" w:rsidR="001B118E" w:rsidRPr="00B46C9B" w:rsidRDefault="001B118E" w:rsidP="001B118E">
      <w:pPr>
        <w:rPr>
          <w:b/>
          <w:bCs/>
        </w:rPr>
      </w:pPr>
      <w:r w:rsidRPr="00B46C9B">
        <w:rPr>
          <w:b/>
          <w:bCs/>
        </w:rPr>
        <w:t xml:space="preserve">        "In today's fast-paced and competitive business landscape, accurately predicting product demand is crucial for optimizing inventory management, reducing costs, and ensuring customer </w:t>
      </w:r>
      <w:r w:rsidRPr="00B46C9B">
        <w:rPr>
          <w:b/>
          <w:bCs/>
        </w:rPr>
        <w:lastRenderedPageBreak/>
        <w:t>satisfaction. Machine learning has emerged as a powerful tool to tackle this challenge. This introduction will provide an overview of product demand prediction using machine learning.\n",</w:t>
      </w:r>
    </w:p>
    <w:p w14:paraId="312FDC83" w14:textId="77777777" w:rsidR="001B118E" w:rsidRPr="00B46C9B" w:rsidRDefault="001B118E" w:rsidP="001B118E">
      <w:pPr>
        <w:rPr>
          <w:b/>
          <w:bCs/>
        </w:rPr>
      </w:pPr>
      <w:r w:rsidRPr="00B46C9B">
        <w:rPr>
          <w:b/>
          <w:bCs/>
        </w:rPr>
        <w:t xml:space="preserve">        "\n",</w:t>
      </w:r>
    </w:p>
    <w:p w14:paraId="142B6ABB" w14:textId="77777777" w:rsidR="001B118E" w:rsidRPr="00B46C9B" w:rsidRDefault="001B118E" w:rsidP="001B118E">
      <w:pPr>
        <w:rPr>
          <w:b/>
          <w:bCs/>
        </w:rPr>
      </w:pPr>
      <w:r w:rsidRPr="00B46C9B">
        <w:rPr>
          <w:b/>
          <w:bCs/>
        </w:rPr>
        <w:t xml:space="preserve">        "\n",</w:t>
      </w:r>
    </w:p>
    <w:p w14:paraId="60AA32F1" w14:textId="77777777" w:rsidR="001B118E" w:rsidRPr="00B46C9B" w:rsidRDefault="001B118E" w:rsidP="001B118E">
      <w:pPr>
        <w:rPr>
          <w:b/>
          <w:bCs/>
        </w:rPr>
      </w:pPr>
      <w:r w:rsidRPr="00B46C9B">
        <w:rPr>
          <w:b/>
          <w:bCs/>
        </w:rPr>
        <w:t xml:space="preserve">        "\n",</w:t>
      </w:r>
    </w:p>
    <w:p w14:paraId="7C712B6D" w14:textId="77777777" w:rsidR="001B118E" w:rsidRPr="00B46C9B" w:rsidRDefault="001B118E" w:rsidP="001B118E">
      <w:pPr>
        <w:rPr>
          <w:b/>
          <w:bCs/>
        </w:rPr>
      </w:pPr>
      <w:r w:rsidRPr="00B46C9B">
        <w:rPr>
          <w:b/>
          <w:bCs/>
        </w:rPr>
        <w:t xml:space="preserve">        "**1. The Importance of Demand Prediction:**\n",</w:t>
      </w:r>
    </w:p>
    <w:p w14:paraId="1C9BF9AC" w14:textId="77777777" w:rsidR="001B118E" w:rsidRPr="00B46C9B" w:rsidRDefault="001B118E" w:rsidP="001B118E">
      <w:pPr>
        <w:rPr>
          <w:b/>
          <w:bCs/>
        </w:rPr>
      </w:pPr>
      <w:r w:rsidRPr="00B46C9B">
        <w:rPr>
          <w:b/>
          <w:bCs/>
        </w:rPr>
        <w:t xml:space="preserve">        "Predicting product demand is essential for businesses across various industries. It helps in maintaining the right inventory levels, avoiding overstocking or stockouts, and making informed decisions about production and distribution.\n",</w:t>
      </w:r>
    </w:p>
    <w:p w14:paraId="26C605BD" w14:textId="77777777" w:rsidR="001B118E" w:rsidRPr="00B46C9B" w:rsidRDefault="001B118E" w:rsidP="001B118E">
      <w:pPr>
        <w:rPr>
          <w:b/>
          <w:bCs/>
        </w:rPr>
      </w:pPr>
      <w:r w:rsidRPr="00B46C9B">
        <w:rPr>
          <w:b/>
          <w:bCs/>
        </w:rPr>
        <w:t xml:space="preserve">        "\n",</w:t>
      </w:r>
    </w:p>
    <w:p w14:paraId="15D6FDBA" w14:textId="77777777" w:rsidR="001B118E" w:rsidRPr="00B46C9B" w:rsidRDefault="001B118E" w:rsidP="001B118E">
      <w:pPr>
        <w:rPr>
          <w:b/>
          <w:bCs/>
        </w:rPr>
      </w:pPr>
      <w:r w:rsidRPr="00B46C9B">
        <w:rPr>
          <w:b/>
          <w:bCs/>
        </w:rPr>
        <w:t xml:space="preserve">        "**2. Traditional vs. Machine Learning Methods:**\n",</w:t>
      </w:r>
    </w:p>
    <w:p w14:paraId="73D088C8" w14:textId="77777777" w:rsidR="001B118E" w:rsidRPr="00B46C9B" w:rsidRDefault="001B118E" w:rsidP="001B118E">
      <w:pPr>
        <w:rPr>
          <w:b/>
          <w:bCs/>
        </w:rPr>
      </w:pPr>
      <w:r w:rsidRPr="00B46C9B">
        <w:rPr>
          <w:b/>
          <w:bCs/>
        </w:rPr>
        <w:t xml:space="preserve">        "\n",</w:t>
      </w:r>
    </w:p>
    <w:p w14:paraId="221C540C" w14:textId="77777777" w:rsidR="001B118E" w:rsidRPr="00B46C9B" w:rsidRDefault="001B118E" w:rsidP="001B118E">
      <w:pPr>
        <w:rPr>
          <w:b/>
          <w:bCs/>
        </w:rPr>
      </w:pPr>
      <w:r w:rsidRPr="00B46C9B">
        <w:rPr>
          <w:b/>
          <w:bCs/>
        </w:rPr>
        <w:t xml:space="preserve">        "Traditional demand forecasting methods often rely on historical data and simplistic models. Machine learning techniques, on the other hand, leverage advanced algorithms to analyze vast datasets, including various factors such as seasonality, economic indicators, and even social media sentiment.\n",</w:t>
      </w:r>
    </w:p>
    <w:p w14:paraId="33D11FB6" w14:textId="77777777" w:rsidR="001B118E" w:rsidRPr="00B46C9B" w:rsidRDefault="001B118E" w:rsidP="001B118E">
      <w:pPr>
        <w:rPr>
          <w:b/>
          <w:bCs/>
        </w:rPr>
      </w:pPr>
      <w:r w:rsidRPr="00B46C9B">
        <w:rPr>
          <w:b/>
          <w:bCs/>
        </w:rPr>
        <w:t xml:space="preserve">        "\n",</w:t>
      </w:r>
    </w:p>
    <w:p w14:paraId="78BA4A4D" w14:textId="77777777" w:rsidR="001B118E" w:rsidRPr="00B46C9B" w:rsidRDefault="001B118E" w:rsidP="001B118E">
      <w:pPr>
        <w:rPr>
          <w:b/>
          <w:bCs/>
        </w:rPr>
      </w:pPr>
      <w:r w:rsidRPr="00B46C9B">
        <w:rPr>
          <w:b/>
          <w:bCs/>
        </w:rPr>
        <w:t xml:space="preserve">        "**3. Key Steps in Demand Prediction:**\n",</w:t>
      </w:r>
    </w:p>
    <w:p w14:paraId="1DC16D3A" w14:textId="77777777" w:rsidR="001B118E" w:rsidRPr="00B46C9B" w:rsidRDefault="001B118E" w:rsidP="001B118E">
      <w:pPr>
        <w:rPr>
          <w:b/>
          <w:bCs/>
        </w:rPr>
      </w:pPr>
      <w:r w:rsidRPr="00B46C9B">
        <w:rPr>
          <w:b/>
          <w:bCs/>
        </w:rPr>
        <w:t xml:space="preserve">        "\n",</w:t>
      </w:r>
    </w:p>
    <w:p w14:paraId="20880A49" w14:textId="77777777" w:rsidR="001B118E" w:rsidRPr="00B46C9B" w:rsidRDefault="001B118E" w:rsidP="001B118E">
      <w:pPr>
        <w:rPr>
          <w:b/>
          <w:bCs/>
        </w:rPr>
      </w:pPr>
      <w:r w:rsidRPr="00B46C9B">
        <w:rPr>
          <w:b/>
          <w:bCs/>
        </w:rPr>
        <w:t xml:space="preserve">        "a. **Data Collection**: Gathering historical sales data, market trends, and relevant variables.\n",</w:t>
      </w:r>
    </w:p>
    <w:p w14:paraId="1DFF5F8C" w14:textId="77777777" w:rsidR="001B118E" w:rsidRPr="00B46C9B" w:rsidRDefault="001B118E" w:rsidP="001B118E">
      <w:pPr>
        <w:rPr>
          <w:b/>
          <w:bCs/>
        </w:rPr>
      </w:pPr>
      <w:r w:rsidRPr="00B46C9B">
        <w:rPr>
          <w:b/>
          <w:bCs/>
        </w:rPr>
        <w:t xml:space="preserve">        "\n",</w:t>
      </w:r>
    </w:p>
    <w:p w14:paraId="69014D35" w14:textId="77777777" w:rsidR="001B118E" w:rsidRPr="00B46C9B" w:rsidRDefault="001B118E" w:rsidP="001B118E">
      <w:pPr>
        <w:rPr>
          <w:b/>
          <w:bCs/>
        </w:rPr>
      </w:pPr>
      <w:r w:rsidRPr="00B46C9B">
        <w:rPr>
          <w:b/>
          <w:bCs/>
        </w:rPr>
        <w:t xml:space="preserve">        "b.**Data Preprocessing**: Cleaning and preparing the data for analysis, including handling missing values and outliers.\n",</w:t>
      </w:r>
    </w:p>
    <w:p w14:paraId="71FBD1CD" w14:textId="77777777" w:rsidR="001B118E" w:rsidRPr="00B46C9B" w:rsidRDefault="001B118E" w:rsidP="001B118E">
      <w:pPr>
        <w:rPr>
          <w:b/>
          <w:bCs/>
        </w:rPr>
      </w:pPr>
      <w:r w:rsidRPr="00B46C9B">
        <w:rPr>
          <w:b/>
          <w:bCs/>
        </w:rPr>
        <w:t xml:space="preserve">        "\n",</w:t>
      </w:r>
    </w:p>
    <w:p w14:paraId="64ACA6B9" w14:textId="77777777" w:rsidR="001B118E" w:rsidRPr="00B46C9B" w:rsidRDefault="001B118E" w:rsidP="001B118E">
      <w:pPr>
        <w:rPr>
          <w:b/>
          <w:bCs/>
        </w:rPr>
      </w:pPr>
      <w:r w:rsidRPr="00B46C9B">
        <w:rPr>
          <w:b/>
          <w:bCs/>
        </w:rPr>
        <w:lastRenderedPageBreak/>
        <w:t xml:space="preserve">        "c. **Feature Engineering**: Selecting and creating relevant features that can influence demand.\n",</w:t>
      </w:r>
    </w:p>
    <w:p w14:paraId="4E84EDC9" w14:textId="77777777" w:rsidR="001B118E" w:rsidRPr="00B46C9B" w:rsidRDefault="001B118E" w:rsidP="001B118E">
      <w:pPr>
        <w:rPr>
          <w:b/>
          <w:bCs/>
        </w:rPr>
      </w:pPr>
      <w:r w:rsidRPr="00B46C9B">
        <w:rPr>
          <w:b/>
          <w:bCs/>
        </w:rPr>
        <w:t xml:space="preserve">        "\n",</w:t>
      </w:r>
    </w:p>
    <w:p w14:paraId="5CA3050B" w14:textId="77777777" w:rsidR="001B118E" w:rsidRPr="00B46C9B" w:rsidRDefault="001B118E" w:rsidP="001B118E">
      <w:pPr>
        <w:rPr>
          <w:b/>
          <w:bCs/>
        </w:rPr>
      </w:pPr>
      <w:r w:rsidRPr="00B46C9B">
        <w:rPr>
          <w:b/>
          <w:bCs/>
        </w:rPr>
        <w:t xml:space="preserve">        "d. **Model Selection**: Choosing the appropriate machine learning algorithm based on the data and the problem.\n",</w:t>
      </w:r>
    </w:p>
    <w:p w14:paraId="75056CB5" w14:textId="77777777" w:rsidR="001B118E" w:rsidRPr="00B46C9B" w:rsidRDefault="001B118E" w:rsidP="001B118E">
      <w:pPr>
        <w:rPr>
          <w:b/>
          <w:bCs/>
        </w:rPr>
      </w:pPr>
      <w:r w:rsidRPr="00B46C9B">
        <w:rPr>
          <w:b/>
          <w:bCs/>
        </w:rPr>
        <w:t xml:space="preserve">        "\n",</w:t>
      </w:r>
    </w:p>
    <w:p w14:paraId="6C28434D" w14:textId="77777777" w:rsidR="001B118E" w:rsidRPr="00B46C9B" w:rsidRDefault="001B118E" w:rsidP="001B118E">
      <w:pPr>
        <w:rPr>
          <w:b/>
          <w:bCs/>
        </w:rPr>
      </w:pPr>
      <w:r w:rsidRPr="00B46C9B">
        <w:rPr>
          <w:b/>
          <w:bCs/>
        </w:rPr>
        <w:t xml:space="preserve">        "e. **Model Training**: Training the chosen model using historical data.\n",</w:t>
      </w:r>
    </w:p>
    <w:p w14:paraId="5FAAE239" w14:textId="77777777" w:rsidR="001B118E" w:rsidRPr="00B46C9B" w:rsidRDefault="001B118E" w:rsidP="001B118E">
      <w:pPr>
        <w:rPr>
          <w:b/>
          <w:bCs/>
        </w:rPr>
      </w:pPr>
      <w:r w:rsidRPr="00B46C9B">
        <w:rPr>
          <w:b/>
          <w:bCs/>
        </w:rPr>
        <w:t xml:space="preserve">        "\n",</w:t>
      </w:r>
    </w:p>
    <w:p w14:paraId="39B58B49" w14:textId="77777777" w:rsidR="001B118E" w:rsidRPr="00B46C9B" w:rsidRDefault="001B118E" w:rsidP="001B118E">
      <w:pPr>
        <w:rPr>
          <w:b/>
          <w:bCs/>
        </w:rPr>
      </w:pPr>
      <w:r w:rsidRPr="00B46C9B">
        <w:rPr>
          <w:b/>
          <w:bCs/>
        </w:rPr>
        <w:t xml:space="preserve">        "f. **Evaluation**: Assessing the model's performance using metrics like Mean Absolute Error (MAE) or Root Mean Square Error (RMSE).\n",</w:t>
      </w:r>
    </w:p>
    <w:p w14:paraId="04AD3C8D" w14:textId="77777777" w:rsidR="001B118E" w:rsidRPr="00B46C9B" w:rsidRDefault="001B118E" w:rsidP="001B118E">
      <w:pPr>
        <w:rPr>
          <w:b/>
          <w:bCs/>
        </w:rPr>
      </w:pPr>
      <w:r w:rsidRPr="00B46C9B">
        <w:rPr>
          <w:b/>
          <w:bCs/>
        </w:rPr>
        <w:t xml:space="preserve">        "\n",</w:t>
      </w:r>
    </w:p>
    <w:p w14:paraId="04F89636" w14:textId="77777777" w:rsidR="001B118E" w:rsidRPr="00B46C9B" w:rsidRDefault="001B118E" w:rsidP="001B118E">
      <w:pPr>
        <w:rPr>
          <w:b/>
          <w:bCs/>
        </w:rPr>
      </w:pPr>
      <w:r w:rsidRPr="00B46C9B">
        <w:rPr>
          <w:b/>
          <w:bCs/>
        </w:rPr>
        <w:t xml:space="preserve">        "g. **Deployment**: Implementing the model to make real-time predictions.\n",</w:t>
      </w:r>
    </w:p>
    <w:p w14:paraId="4FA756CE" w14:textId="77777777" w:rsidR="001B118E" w:rsidRPr="00B46C9B" w:rsidRDefault="001B118E" w:rsidP="001B118E">
      <w:pPr>
        <w:rPr>
          <w:b/>
          <w:bCs/>
        </w:rPr>
      </w:pPr>
      <w:r w:rsidRPr="00B46C9B">
        <w:rPr>
          <w:b/>
          <w:bCs/>
        </w:rPr>
        <w:t xml:space="preserve">        "\n",</w:t>
      </w:r>
    </w:p>
    <w:p w14:paraId="61B9F7B9" w14:textId="77777777" w:rsidR="001B118E" w:rsidRPr="00B46C9B" w:rsidRDefault="001B118E" w:rsidP="001B118E">
      <w:pPr>
        <w:rPr>
          <w:b/>
          <w:bCs/>
        </w:rPr>
      </w:pPr>
      <w:r w:rsidRPr="00B46C9B">
        <w:rPr>
          <w:b/>
          <w:bCs/>
        </w:rPr>
        <w:t xml:space="preserve">        "**4. Data Sources:**\n",</w:t>
      </w:r>
    </w:p>
    <w:p w14:paraId="36615AB6" w14:textId="77777777" w:rsidR="001B118E" w:rsidRPr="00B46C9B" w:rsidRDefault="001B118E" w:rsidP="001B118E">
      <w:pPr>
        <w:rPr>
          <w:b/>
          <w:bCs/>
        </w:rPr>
      </w:pPr>
      <w:r w:rsidRPr="00B46C9B">
        <w:rPr>
          <w:b/>
          <w:bCs/>
        </w:rPr>
        <w:t xml:space="preserve">        "\n",</w:t>
      </w:r>
    </w:p>
    <w:p w14:paraId="4FE1BE2D" w14:textId="77777777" w:rsidR="001B118E" w:rsidRPr="00B46C9B" w:rsidRDefault="001B118E" w:rsidP="001B118E">
      <w:pPr>
        <w:rPr>
          <w:b/>
          <w:bCs/>
        </w:rPr>
      </w:pPr>
      <w:r w:rsidRPr="00B46C9B">
        <w:rPr>
          <w:b/>
          <w:bCs/>
        </w:rPr>
        <w:t xml:space="preserve">        "Machine learning models for demand prediction can be fed with data from various sources, including sales records, customer reviews, weather data, economic indicators, and more.\n",</w:t>
      </w:r>
    </w:p>
    <w:p w14:paraId="224997D2" w14:textId="77777777" w:rsidR="001B118E" w:rsidRPr="00B46C9B" w:rsidRDefault="001B118E" w:rsidP="001B118E">
      <w:pPr>
        <w:rPr>
          <w:b/>
          <w:bCs/>
        </w:rPr>
      </w:pPr>
      <w:r w:rsidRPr="00B46C9B">
        <w:rPr>
          <w:b/>
          <w:bCs/>
        </w:rPr>
        <w:t xml:space="preserve">        "\n",</w:t>
      </w:r>
    </w:p>
    <w:p w14:paraId="7C521419" w14:textId="77777777" w:rsidR="001B118E" w:rsidRPr="00B46C9B" w:rsidRDefault="001B118E" w:rsidP="001B118E">
      <w:pPr>
        <w:rPr>
          <w:b/>
          <w:bCs/>
        </w:rPr>
      </w:pPr>
      <w:r w:rsidRPr="00B46C9B">
        <w:rPr>
          <w:b/>
          <w:bCs/>
        </w:rPr>
        <w:t xml:space="preserve">        "\n",</w:t>
      </w:r>
    </w:p>
    <w:p w14:paraId="73DA07DA" w14:textId="77777777" w:rsidR="001B118E" w:rsidRPr="00B46C9B" w:rsidRDefault="001B118E" w:rsidP="001B118E">
      <w:pPr>
        <w:rPr>
          <w:b/>
          <w:bCs/>
        </w:rPr>
      </w:pPr>
      <w:r w:rsidRPr="00B46C9B">
        <w:rPr>
          <w:b/>
          <w:bCs/>
        </w:rPr>
        <w:t xml:space="preserve">        "**5. Challenges in Demand Prediction:**\n",</w:t>
      </w:r>
    </w:p>
    <w:p w14:paraId="0E6C314E" w14:textId="77777777" w:rsidR="001B118E" w:rsidRPr="00B46C9B" w:rsidRDefault="001B118E" w:rsidP="001B118E">
      <w:pPr>
        <w:rPr>
          <w:b/>
          <w:bCs/>
        </w:rPr>
      </w:pPr>
      <w:r w:rsidRPr="00B46C9B">
        <w:rPr>
          <w:b/>
          <w:bCs/>
        </w:rPr>
        <w:t xml:space="preserve">        "\n",</w:t>
      </w:r>
    </w:p>
    <w:p w14:paraId="67AC4198" w14:textId="77777777" w:rsidR="001B118E" w:rsidRPr="00B46C9B" w:rsidRDefault="001B118E" w:rsidP="001B118E">
      <w:pPr>
        <w:rPr>
          <w:b/>
          <w:bCs/>
        </w:rPr>
      </w:pPr>
      <w:r w:rsidRPr="00B46C9B">
        <w:rPr>
          <w:b/>
          <w:bCs/>
        </w:rPr>
        <w:t xml:space="preserve">        "Predicting demand accurately is not without its challenges. Factors like sudden market shifts, unforeseen events (e.g., </w:t>
      </w:r>
      <w:r w:rsidRPr="00B46C9B">
        <w:rPr>
          <w:b/>
          <w:bCs/>
        </w:rPr>
        <w:lastRenderedPageBreak/>
        <w:t>pandemics), and the need for real-time predictions can complicate the process.\n",</w:t>
      </w:r>
    </w:p>
    <w:p w14:paraId="565D5044" w14:textId="77777777" w:rsidR="001B118E" w:rsidRPr="00B46C9B" w:rsidRDefault="001B118E" w:rsidP="001B118E">
      <w:pPr>
        <w:rPr>
          <w:b/>
          <w:bCs/>
        </w:rPr>
      </w:pPr>
      <w:r w:rsidRPr="00B46C9B">
        <w:rPr>
          <w:b/>
          <w:bCs/>
        </w:rPr>
        <w:t xml:space="preserve">        "\n",</w:t>
      </w:r>
    </w:p>
    <w:p w14:paraId="54DD17B2" w14:textId="77777777" w:rsidR="001B118E" w:rsidRPr="00B46C9B" w:rsidRDefault="001B118E" w:rsidP="001B118E">
      <w:pPr>
        <w:rPr>
          <w:b/>
          <w:bCs/>
        </w:rPr>
      </w:pPr>
      <w:r w:rsidRPr="00B46C9B">
        <w:rPr>
          <w:b/>
          <w:bCs/>
        </w:rPr>
        <w:t xml:space="preserve">        "**6. Benefits of Machine Learning in Demand Prediction:**\n",</w:t>
      </w:r>
    </w:p>
    <w:p w14:paraId="40E2DD15" w14:textId="77777777" w:rsidR="001B118E" w:rsidRPr="00B46C9B" w:rsidRDefault="001B118E" w:rsidP="001B118E">
      <w:pPr>
        <w:rPr>
          <w:b/>
          <w:bCs/>
        </w:rPr>
      </w:pPr>
      <w:r w:rsidRPr="00B46C9B">
        <w:rPr>
          <w:b/>
          <w:bCs/>
        </w:rPr>
        <w:t xml:space="preserve">        "\n",</w:t>
      </w:r>
    </w:p>
    <w:p w14:paraId="5A484B2A" w14:textId="77777777" w:rsidR="001B118E" w:rsidRPr="00B46C9B" w:rsidRDefault="001B118E" w:rsidP="001B118E">
      <w:pPr>
        <w:rPr>
          <w:b/>
          <w:bCs/>
        </w:rPr>
      </w:pPr>
      <w:r w:rsidRPr="00B46C9B">
        <w:rPr>
          <w:b/>
          <w:bCs/>
        </w:rPr>
        <w:t xml:space="preserve">        "Machine learning models can adapt to changing market conditions, handle complex patterns, and provide more accurate forecasts compared to traditional methods.\n",</w:t>
      </w:r>
    </w:p>
    <w:p w14:paraId="2278709D" w14:textId="77777777" w:rsidR="001B118E" w:rsidRPr="00B46C9B" w:rsidRDefault="001B118E" w:rsidP="001B118E">
      <w:pPr>
        <w:rPr>
          <w:b/>
          <w:bCs/>
        </w:rPr>
      </w:pPr>
      <w:r w:rsidRPr="00B46C9B">
        <w:rPr>
          <w:b/>
          <w:bCs/>
        </w:rPr>
        <w:t xml:space="preserve">        "\n",</w:t>
      </w:r>
    </w:p>
    <w:p w14:paraId="0184EF29" w14:textId="77777777" w:rsidR="001B118E" w:rsidRPr="00B46C9B" w:rsidRDefault="001B118E" w:rsidP="001B118E">
      <w:pPr>
        <w:rPr>
          <w:b/>
          <w:bCs/>
        </w:rPr>
      </w:pPr>
      <w:r w:rsidRPr="00B46C9B">
        <w:rPr>
          <w:b/>
          <w:bCs/>
        </w:rPr>
        <w:t xml:space="preserve">        "\n",</w:t>
      </w:r>
    </w:p>
    <w:p w14:paraId="63D7AD3E" w14:textId="77777777" w:rsidR="001B118E" w:rsidRPr="00B46C9B" w:rsidRDefault="001B118E" w:rsidP="001B118E">
      <w:pPr>
        <w:rPr>
          <w:b/>
          <w:bCs/>
        </w:rPr>
      </w:pPr>
      <w:r w:rsidRPr="00B46C9B">
        <w:rPr>
          <w:b/>
          <w:bCs/>
        </w:rPr>
        <w:t xml:space="preserve">        "\n",</w:t>
      </w:r>
    </w:p>
    <w:p w14:paraId="641E09F3" w14:textId="77777777" w:rsidR="001B118E" w:rsidRPr="00B46C9B" w:rsidRDefault="001B118E" w:rsidP="001B118E">
      <w:pPr>
        <w:rPr>
          <w:b/>
          <w:bCs/>
        </w:rPr>
      </w:pPr>
      <w:r w:rsidRPr="00B46C9B">
        <w:rPr>
          <w:b/>
          <w:bCs/>
        </w:rPr>
        <w:t xml:space="preserve">        "\n",</w:t>
      </w:r>
    </w:p>
    <w:p w14:paraId="6F70A031" w14:textId="77777777" w:rsidR="001B118E" w:rsidRPr="00B46C9B" w:rsidRDefault="001B118E" w:rsidP="001B118E">
      <w:pPr>
        <w:rPr>
          <w:b/>
          <w:bCs/>
        </w:rPr>
      </w:pPr>
      <w:r w:rsidRPr="00B46C9B">
        <w:rPr>
          <w:b/>
          <w:bCs/>
        </w:rPr>
        <w:t xml:space="preserve">        "\n",</w:t>
      </w:r>
    </w:p>
    <w:p w14:paraId="4EBE6DBD" w14:textId="77777777" w:rsidR="001B118E" w:rsidRPr="00B46C9B" w:rsidRDefault="001B118E" w:rsidP="001B118E">
      <w:pPr>
        <w:rPr>
          <w:b/>
          <w:bCs/>
        </w:rPr>
      </w:pPr>
      <w:r w:rsidRPr="00B46C9B">
        <w:rPr>
          <w:b/>
          <w:bCs/>
        </w:rPr>
        <w:t xml:space="preserve">        "\n",</w:t>
      </w:r>
    </w:p>
    <w:p w14:paraId="7A84C1C0" w14:textId="77777777" w:rsidR="001B118E" w:rsidRPr="00B46C9B" w:rsidRDefault="001B118E" w:rsidP="001B118E">
      <w:pPr>
        <w:rPr>
          <w:b/>
          <w:bCs/>
        </w:rPr>
      </w:pPr>
      <w:r w:rsidRPr="00B46C9B">
        <w:rPr>
          <w:b/>
          <w:bCs/>
        </w:rPr>
        <w:t xml:space="preserve">        "\n",</w:t>
      </w:r>
    </w:p>
    <w:p w14:paraId="5209D7A3" w14:textId="77777777" w:rsidR="001B118E" w:rsidRPr="00B46C9B" w:rsidRDefault="001B118E" w:rsidP="001B118E">
      <w:pPr>
        <w:rPr>
          <w:b/>
          <w:bCs/>
        </w:rPr>
      </w:pPr>
      <w:r w:rsidRPr="00B46C9B">
        <w:rPr>
          <w:b/>
          <w:bCs/>
        </w:rPr>
        <w:t xml:space="preserve">        "\n",</w:t>
      </w:r>
    </w:p>
    <w:p w14:paraId="5EA26FD7" w14:textId="77777777" w:rsidR="001B118E" w:rsidRPr="00B46C9B" w:rsidRDefault="001B118E" w:rsidP="001B118E">
      <w:pPr>
        <w:rPr>
          <w:b/>
          <w:bCs/>
        </w:rPr>
      </w:pPr>
      <w:r w:rsidRPr="00B46C9B">
        <w:rPr>
          <w:b/>
          <w:bCs/>
        </w:rPr>
        <w:t xml:space="preserve">        "\n",</w:t>
      </w:r>
    </w:p>
    <w:p w14:paraId="18A96CF7" w14:textId="77777777" w:rsidR="001B118E" w:rsidRPr="00B46C9B" w:rsidRDefault="001B118E" w:rsidP="001B118E">
      <w:pPr>
        <w:rPr>
          <w:b/>
          <w:bCs/>
        </w:rPr>
      </w:pPr>
      <w:r w:rsidRPr="00B46C9B">
        <w:rPr>
          <w:b/>
          <w:bCs/>
        </w:rPr>
        <w:t xml:space="preserve">        "\n",</w:t>
      </w:r>
    </w:p>
    <w:p w14:paraId="36C5FBC0" w14:textId="77777777" w:rsidR="001B118E" w:rsidRPr="00B46C9B" w:rsidRDefault="001B118E" w:rsidP="001B118E">
      <w:pPr>
        <w:rPr>
          <w:b/>
          <w:bCs/>
        </w:rPr>
      </w:pPr>
      <w:r w:rsidRPr="00B46C9B">
        <w:rPr>
          <w:b/>
          <w:bCs/>
        </w:rPr>
        <w:t xml:space="preserve">        "\n",</w:t>
      </w:r>
    </w:p>
    <w:p w14:paraId="6457BB2E" w14:textId="77777777" w:rsidR="001B118E" w:rsidRPr="00B46C9B" w:rsidRDefault="001B118E" w:rsidP="001B118E">
      <w:pPr>
        <w:rPr>
          <w:b/>
          <w:bCs/>
        </w:rPr>
      </w:pPr>
      <w:r w:rsidRPr="00B46C9B">
        <w:rPr>
          <w:b/>
          <w:bCs/>
        </w:rPr>
        <w:t xml:space="preserve">        "\n",</w:t>
      </w:r>
    </w:p>
    <w:p w14:paraId="14B4CA07" w14:textId="77777777" w:rsidR="001B118E" w:rsidRPr="00B46C9B" w:rsidRDefault="001B118E" w:rsidP="001B118E">
      <w:pPr>
        <w:rPr>
          <w:b/>
          <w:bCs/>
        </w:rPr>
      </w:pPr>
      <w:r w:rsidRPr="00B46C9B">
        <w:rPr>
          <w:b/>
          <w:bCs/>
        </w:rPr>
        <w:t xml:space="preserve">        "\n",</w:t>
      </w:r>
    </w:p>
    <w:p w14:paraId="76B71ABF" w14:textId="77777777" w:rsidR="001B118E" w:rsidRPr="00B46C9B" w:rsidRDefault="001B118E" w:rsidP="001B118E">
      <w:pPr>
        <w:rPr>
          <w:b/>
          <w:bCs/>
        </w:rPr>
      </w:pPr>
      <w:r w:rsidRPr="00B46C9B">
        <w:rPr>
          <w:b/>
          <w:bCs/>
        </w:rPr>
        <w:t xml:space="preserve">        "\n",</w:t>
      </w:r>
    </w:p>
    <w:p w14:paraId="698A1808" w14:textId="77777777" w:rsidR="001B118E" w:rsidRPr="00B46C9B" w:rsidRDefault="001B118E" w:rsidP="001B118E">
      <w:pPr>
        <w:rPr>
          <w:b/>
          <w:bCs/>
        </w:rPr>
      </w:pPr>
      <w:r w:rsidRPr="00B46C9B">
        <w:rPr>
          <w:b/>
          <w:bCs/>
        </w:rPr>
        <w:t xml:space="preserve">        "\n"</w:t>
      </w:r>
    </w:p>
    <w:p w14:paraId="71C8D47A" w14:textId="77777777" w:rsidR="001B118E" w:rsidRPr="00B46C9B" w:rsidRDefault="001B118E" w:rsidP="001B118E">
      <w:pPr>
        <w:rPr>
          <w:b/>
          <w:bCs/>
        </w:rPr>
      </w:pPr>
      <w:r w:rsidRPr="00B46C9B">
        <w:rPr>
          <w:b/>
          <w:bCs/>
        </w:rPr>
        <w:t xml:space="preserve">      ],</w:t>
      </w:r>
    </w:p>
    <w:p w14:paraId="408C49E7" w14:textId="77777777" w:rsidR="001B118E" w:rsidRPr="00B46C9B" w:rsidRDefault="001B118E" w:rsidP="001B118E">
      <w:pPr>
        <w:rPr>
          <w:b/>
          <w:bCs/>
        </w:rPr>
      </w:pPr>
      <w:r w:rsidRPr="00B46C9B">
        <w:rPr>
          <w:b/>
          <w:bCs/>
        </w:rPr>
        <w:t xml:space="preserve">      "metadata": {</w:t>
      </w:r>
    </w:p>
    <w:p w14:paraId="60FBE6E0" w14:textId="77777777" w:rsidR="001B118E" w:rsidRPr="00B46C9B" w:rsidRDefault="001B118E" w:rsidP="001B118E">
      <w:pPr>
        <w:rPr>
          <w:b/>
          <w:bCs/>
        </w:rPr>
      </w:pPr>
      <w:r w:rsidRPr="00B46C9B">
        <w:rPr>
          <w:b/>
          <w:bCs/>
        </w:rPr>
        <w:t xml:space="preserve">        "id": "M4VQaj2kCwCh"</w:t>
      </w:r>
    </w:p>
    <w:p w14:paraId="3AD515EA" w14:textId="77777777" w:rsidR="001B118E" w:rsidRPr="00B46C9B" w:rsidRDefault="001B118E" w:rsidP="001B118E">
      <w:pPr>
        <w:rPr>
          <w:b/>
          <w:bCs/>
        </w:rPr>
      </w:pPr>
      <w:r w:rsidRPr="00B46C9B">
        <w:rPr>
          <w:b/>
          <w:bCs/>
        </w:rPr>
        <w:lastRenderedPageBreak/>
        <w:t xml:space="preserve">      }</w:t>
      </w:r>
    </w:p>
    <w:p w14:paraId="1BB6731F" w14:textId="77777777" w:rsidR="001B118E" w:rsidRPr="00B46C9B" w:rsidRDefault="001B118E" w:rsidP="001B118E">
      <w:pPr>
        <w:rPr>
          <w:b/>
          <w:bCs/>
        </w:rPr>
      </w:pPr>
      <w:r w:rsidRPr="00B46C9B">
        <w:rPr>
          <w:b/>
          <w:bCs/>
        </w:rPr>
        <w:t xml:space="preserve">    },</w:t>
      </w:r>
    </w:p>
    <w:p w14:paraId="416B402F" w14:textId="77777777" w:rsidR="001B118E" w:rsidRPr="00B46C9B" w:rsidRDefault="001B118E" w:rsidP="001B118E">
      <w:pPr>
        <w:rPr>
          <w:b/>
          <w:bCs/>
        </w:rPr>
      </w:pPr>
      <w:r w:rsidRPr="00B46C9B">
        <w:rPr>
          <w:b/>
          <w:bCs/>
        </w:rPr>
        <w:t xml:space="preserve">    {</w:t>
      </w:r>
    </w:p>
    <w:p w14:paraId="4A8A0F55" w14:textId="77777777" w:rsidR="001B118E" w:rsidRPr="00B46C9B" w:rsidRDefault="001B118E" w:rsidP="001B118E">
      <w:pPr>
        <w:rPr>
          <w:b/>
          <w:bCs/>
        </w:rPr>
      </w:pPr>
      <w:r w:rsidRPr="00B46C9B">
        <w:rPr>
          <w:b/>
          <w:bCs/>
        </w:rPr>
        <w:t xml:space="preserve">      "cell_type": "markdown",</w:t>
      </w:r>
    </w:p>
    <w:p w14:paraId="2D7B1BED" w14:textId="77777777" w:rsidR="001B118E" w:rsidRPr="00B46C9B" w:rsidRDefault="001B118E" w:rsidP="001B118E">
      <w:pPr>
        <w:rPr>
          <w:b/>
          <w:bCs/>
        </w:rPr>
      </w:pPr>
      <w:r w:rsidRPr="00B46C9B">
        <w:rPr>
          <w:b/>
          <w:bCs/>
        </w:rPr>
        <w:t xml:space="preserve">      "source": [</w:t>
      </w:r>
    </w:p>
    <w:p w14:paraId="66EB2A16" w14:textId="77777777" w:rsidR="001B118E" w:rsidRPr="00B46C9B" w:rsidRDefault="001B118E" w:rsidP="001B118E">
      <w:pPr>
        <w:rPr>
          <w:b/>
          <w:bCs/>
        </w:rPr>
      </w:pPr>
      <w:r w:rsidRPr="00B46C9B">
        <w:rPr>
          <w:b/>
          <w:bCs/>
        </w:rPr>
        <w:t xml:space="preserve">        "# **Feature Engineering**\n",</w:t>
      </w:r>
    </w:p>
    <w:p w14:paraId="66BA89C6" w14:textId="77777777" w:rsidR="001B118E" w:rsidRPr="00B46C9B" w:rsidRDefault="001B118E" w:rsidP="001B118E">
      <w:pPr>
        <w:rPr>
          <w:b/>
          <w:bCs/>
        </w:rPr>
      </w:pPr>
      <w:r w:rsidRPr="00B46C9B">
        <w:rPr>
          <w:b/>
          <w:bCs/>
        </w:rPr>
        <w:t xml:space="preserve">        "\n",</w:t>
      </w:r>
    </w:p>
    <w:p w14:paraId="1D444D78" w14:textId="77777777" w:rsidR="001B118E" w:rsidRPr="00B46C9B" w:rsidRDefault="001B118E" w:rsidP="001B118E">
      <w:pPr>
        <w:rPr>
          <w:b/>
          <w:bCs/>
        </w:rPr>
      </w:pPr>
      <w:r w:rsidRPr="00B46C9B">
        <w:rPr>
          <w:b/>
          <w:bCs/>
        </w:rPr>
        <w:t xml:space="preserve">        "Certainly, I can provide you with a simple Python program for feature engineering with an output example. Feature engineering is a crucial step in machine learning and data analysis to create meaningful input features for your models. Here's a basic example:\n"</w:t>
      </w:r>
    </w:p>
    <w:p w14:paraId="605CB495" w14:textId="77777777" w:rsidR="001B118E" w:rsidRPr="00B46C9B" w:rsidRDefault="001B118E" w:rsidP="001B118E">
      <w:pPr>
        <w:rPr>
          <w:b/>
          <w:bCs/>
        </w:rPr>
      </w:pPr>
      <w:r w:rsidRPr="00B46C9B">
        <w:rPr>
          <w:b/>
          <w:bCs/>
        </w:rPr>
        <w:t xml:space="preserve">      ],</w:t>
      </w:r>
    </w:p>
    <w:p w14:paraId="5F88969D" w14:textId="77777777" w:rsidR="001B118E" w:rsidRPr="00B46C9B" w:rsidRDefault="001B118E" w:rsidP="001B118E">
      <w:pPr>
        <w:rPr>
          <w:b/>
          <w:bCs/>
        </w:rPr>
      </w:pPr>
      <w:r w:rsidRPr="00B46C9B">
        <w:rPr>
          <w:b/>
          <w:bCs/>
        </w:rPr>
        <w:t xml:space="preserve">      "metadata": {</w:t>
      </w:r>
    </w:p>
    <w:p w14:paraId="1606E0C0" w14:textId="77777777" w:rsidR="001B118E" w:rsidRPr="00B46C9B" w:rsidRDefault="001B118E" w:rsidP="001B118E">
      <w:pPr>
        <w:rPr>
          <w:b/>
          <w:bCs/>
        </w:rPr>
      </w:pPr>
      <w:r w:rsidRPr="00B46C9B">
        <w:rPr>
          <w:b/>
          <w:bCs/>
        </w:rPr>
        <w:t xml:space="preserve">        "id": "xFOPD4q6Thk1"</w:t>
      </w:r>
    </w:p>
    <w:p w14:paraId="20E8E5D1" w14:textId="77777777" w:rsidR="001B118E" w:rsidRPr="00B46C9B" w:rsidRDefault="001B118E" w:rsidP="001B118E">
      <w:pPr>
        <w:rPr>
          <w:b/>
          <w:bCs/>
        </w:rPr>
      </w:pPr>
      <w:r w:rsidRPr="00B46C9B">
        <w:rPr>
          <w:b/>
          <w:bCs/>
        </w:rPr>
        <w:t xml:space="preserve">      }</w:t>
      </w:r>
    </w:p>
    <w:p w14:paraId="21C54204" w14:textId="77777777" w:rsidR="001B118E" w:rsidRPr="00B46C9B" w:rsidRDefault="001B118E" w:rsidP="001B118E">
      <w:pPr>
        <w:rPr>
          <w:b/>
          <w:bCs/>
        </w:rPr>
      </w:pPr>
      <w:r w:rsidRPr="00B46C9B">
        <w:rPr>
          <w:b/>
          <w:bCs/>
        </w:rPr>
        <w:t xml:space="preserve">    },</w:t>
      </w:r>
    </w:p>
    <w:p w14:paraId="27826B0C" w14:textId="77777777" w:rsidR="001B118E" w:rsidRPr="00B46C9B" w:rsidRDefault="001B118E" w:rsidP="001B118E">
      <w:pPr>
        <w:rPr>
          <w:b/>
          <w:bCs/>
        </w:rPr>
      </w:pPr>
      <w:r w:rsidRPr="00B46C9B">
        <w:rPr>
          <w:b/>
          <w:bCs/>
        </w:rPr>
        <w:t xml:space="preserve">    {</w:t>
      </w:r>
    </w:p>
    <w:p w14:paraId="51516BCC" w14:textId="77777777" w:rsidR="001B118E" w:rsidRPr="00B46C9B" w:rsidRDefault="001B118E" w:rsidP="001B118E">
      <w:pPr>
        <w:rPr>
          <w:b/>
          <w:bCs/>
        </w:rPr>
      </w:pPr>
      <w:r w:rsidRPr="00B46C9B">
        <w:rPr>
          <w:b/>
          <w:bCs/>
        </w:rPr>
        <w:t xml:space="preserve">      "cell_type": "code",</w:t>
      </w:r>
    </w:p>
    <w:p w14:paraId="3BA1530B" w14:textId="77777777" w:rsidR="001B118E" w:rsidRPr="00B46C9B" w:rsidRDefault="001B118E" w:rsidP="001B118E">
      <w:pPr>
        <w:rPr>
          <w:b/>
          <w:bCs/>
        </w:rPr>
      </w:pPr>
      <w:r w:rsidRPr="00B46C9B">
        <w:rPr>
          <w:b/>
          <w:bCs/>
        </w:rPr>
        <w:t xml:space="preserve">      "source": [</w:t>
      </w:r>
    </w:p>
    <w:p w14:paraId="36FB8FFC" w14:textId="77777777" w:rsidR="001B118E" w:rsidRPr="00B46C9B" w:rsidRDefault="001B118E" w:rsidP="001B118E">
      <w:pPr>
        <w:rPr>
          <w:b/>
          <w:bCs/>
        </w:rPr>
      </w:pPr>
      <w:r w:rsidRPr="00B46C9B">
        <w:rPr>
          <w:b/>
          <w:bCs/>
        </w:rPr>
        <w:t xml:space="preserve">        "import pandas as pd\n",</w:t>
      </w:r>
    </w:p>
    <w:p w14:paraId="6BCF78DB" w14:textId="77777777" w:rsidR="001B118E" w:rsidRPr="00B46C9B" w:rsidRDefault="001B118E" w:rsidP="001B118E">
      <w:pPr>
        <w:rPr>
          <w:b/>
          <w:bCs/>
        </w:rPr>
      </w:pPr>
      <w:r w:rsidRPr="00B46C9B">
        <w:rPr>
          <w:b/>
          <w:bCs/>
        </w:rPr>
        <w:t xml:space="preserve">        "from sklearn.feature_extraction.text import TfidfVectorizer\n",</w:t>
      </w:r>
    </w:p>
    <w:p w14:paraId="115C6040" w14:textId="77777777" w:rsidR="001B118E" w:rsidRPr="00B46C9B" w:rsidRDefault="001B118E" w:rsidP="001B118E">
      <w:pPr>
        <w:rPr>
          <w:b/>
          <w:bCs/>
        </w:rPr>
      </w:pPr>
      <w:r w:rsidRPr="00B46C9B">
        <w:rPr>
          <w:b/>
          <w:bCs/>
        </w:rPr>
        <w:t xml:space="preserve">        "\n",</w:t>
      </w:r>
    </w:p>
    <w:p w14:paraId="1FE51FF0" w14:textId="77777777" w:rsidR="001B118E" w:rsidRPr="00B46C9B" w:rsidRDefault="001B118E" w:rsidP="001B118E">
      <w:pPr>
        <w:rPr>
          <w:b/>
          <w:bCs/>
        </w:rPr>
      </w:pPr>
      <w:r w:rsidRPr="00B46C9B">
        <w:rPr>
          <w:b/>
          <w:bCs/>
        </w:rPr>
        <w:t xml:space="preserve">        "# Sample dataset\n",</w:t>
      </w:r>
    </w:p>
    <w:p w14:paraId="340705DE" w14:textId="77777777" w:rsidR="001B118E" w:rsidRPr="00B46C9B" w:rsidRDefault="001B118E" w:rsidP="001B118E">
      <w:pPr>
        <w:rPr>
          <w:b/>
          <w:bCs/>
        </w:rPr>
      </w:pPr>
      <w:r w:rsidRPr="00B46C9B">
        <w:rPr>
          <w:b/>
          <w:bCs/>
        </w:rPr>
        <w:t xml:space="preserve">        "data = {\n",</w:t>
      </w:r>
    </w:p>
    <w:p w14:paraId="0C78DAA9" w14:textId="77777777" w:rsidR="001B118E" w:rsidRPr="00B46C9B" w:rsidRDefault="001B118E" w:rsidP="001B118E">
      <w:pPr>
        <w:rPr>
          <w:b/>
          <w:bCs/>
        </w:rPr>
      </w:pPr>
      <w:r w:rsidRPr="00B46C9B">
        <w:rPr>
          <w:b/>
          <w:bCs/>
        </w:rPr>
        <w:lastRenderedPageBreak/>
        <w:t xml:space="preserve">        "    'text_data': ['This is the first document.', 'This document is the second document.', 'And this is the third one.'],\n",</w:t>
      </w:r>
    </w:p>
    <w:p w14:paraId="1369440A" w14:textId="77777777" w:rsidR="001B118E" w:rsidRPr="00B46C9B" w:rsidRDefault="001B118E" w:rsidP="001B118E">
      <w:pPr>
        <w:rPr>
          <w:b/>
          <w:bCs/>
        </w:rPr>
      </w:pPr>
      <w:r w:rsidRPr="00B46C9B">
        <w:rPr>
          <w:b/>
          <w:bCs/>
        </w:rPr>
        <w:t xml:space="preserve">        "    'numeric_data': [10, 20, 30]\n",</w:t>
      </w:r>
    </w:p>
    <w:p w14:paraId="4863E16A" w14:textId="77777777" w:rsidR="001B118E" w:rsidRPr="00B46C9B" w:rsidRDefault="001B118E" w:rsidP="001B118E">
      <w:pPr>
        <w:rPr>
          <w:b/>
          <w:bCs/>
        </w:rPr>
      </w:pPr>
      <w:r w:rsidRPr="00B46C9B">
        <w:rPr>
          <w:b/>
          <w:bCs/>
        </w:rPr>
        <w:t xml:space="preserve">        "}\n",</w:t>
      </w:r>
    </w:p>
    <w:p w14:paraId="3ACB78AC" w14:textId="77777777" w:rsidR="001B118E" w:rsidRPr="00B46C9B" w:rsidRDefault="001B118E" w:rsidP="001B118E">
      <w:pPr>
        <w:rPr>
          <w:b/>
          <w:bCs/>
        </w:rPr>
      </w:pPr>
      <w:r w:rsidRPr="00B46C9B">
        <w:rPr>
          <w:b/>
          <w:bCs/>
        </w:rPr>
        <w:t xml:space="preserve">        "\n",</w:t>
      </w:r>
    </w:p>
    <w:p w14:paraId="2AE13E2B" w14:textId="77777777" w:rsidR="001B118E" w:rsidRPr="00B46C9B" w:rsidRDefault="001B118E" w:rsidP="001B118E">
      <w:pPr>
        <w:rPr>
          <w:b/>
          <w:bCs/>
        </w:rPr>
      </w:pPr>
      <w:r w:rsidRPr="00B46C9B">
        <w:rPr>
          <w:b/>
          <w:bCs/>
        </w:rPr>
        <w:t xml:space="preserve">        "df = pd.DataFrame(data)\n",</w:t>
      </w:r>
    </w:p>
    <w:p w14:paraId="1E1ACFBD" w14:textId="77777777" w:rsidR="001B118E" w:rsidRPr="00B46C9B" w:rsidRDefault="001B118E" w:rsidP="001B118E">
      <w:pPr>
        <w:rPr>
          <w:b/>
          <w:bCs/>
        </w:rPr>
      </w:pPr>
      <w:r w:rsidRPr="00B46C9B">
        <w:rPr>
          <w:b/>
          <w:bCs/>
        </w:rPr>
        <w:t xml:space="preserve">        "\n",</w:t>
      </w:r>
    </w:p>
    <w:p w14:paraId="05A05084" w14:textId="77777777" w:rsidR="001B118E" w:rsidRPr="00B46C9B" w:rsidRDefault="001B118E" w:rsidP="001B118E">
      <w:pPr>
        <w:rPr>
          <w:b/>
          <w:bCs/>
        </w:rPr>
      </w:pPr>
      <w:r w:rsidRPr="00B46C9B">
        <w:rPr>
          <w:b/>
          <w:bCs/>
        </w:rPr>
        <w:t xml:space="preserve">        "# Feature engineering: TF-IDF on text_data\n",</w:t>
      </w:r>
    </w:p>
    <w:p w14:paraId="723D9D09" w14:textId="77777777" w:rsidR="001B118E" w:rsidRPr="00B46C9B" w:rsidRDefault="001B118E" w:rsidP="001B118E">
      <w:pPr>
        <w:rPr>
          <w:b/>
          <w:bCs/>
        </w:rPr>
      </w:pPr>
      <w:r w:rsidRPr="00B46C9B">
        <w:rPr>
          <w:b/>
          <w:bCs/>
        </w:rPr>
        <w:t xml:space="preserve">        "tfidf_vectorizer = TfidfVectorizer()\n",</w:t>
      </w:r>
    </w:p>
    <w:p w14:paraId="40BE4E3E" w14:textId="77777777" w:rsidR="001B118E" w:rsidRPr="00B46C9B" w:rsidRDefault="001B118E" w:rsidP="001B118E">
      <w:pPr>
        <w:rPr>
          <w:b/>
          <w:bCs/>
        </w:rPr>
      </w:pPr>
      <w:r w:rsidRPr="00B46C9B">
        <w:rPr>
          <w:b/>
          <w:bCs/>
        </w:rPr>
        <w:t xml:space="preserve">        "tfidf_matrix = tfidf_vectorizer.fit_transform(df['text_data'])\n",</w:t>
      </w:r>
    </w:p>
    <w:p w14:paraId="5FCC709F" w14:textId="77777777" w:rsidR="001B118E" w:rsidRPr="00B46C9B" w:rsidRDefault="001B118E" w:rsidP="001B118E">
      <w:pPr>
        <w:rPr>
          <w:b/>
          <w:bCs/>
        </w:rPr>
      </w:pPr>
      <w:r w:rsidRPr="00B46C9B">
        <w:rPr>
          <w:b/>
          <w:bCs/>
        </w:rPr>
        <w:t xml:space="preserve">        "\n",</w:t>
      </w:r>
    </w:p>
    <w:p w14:paraId="41096445" w14:textId="77777777" w:rsidR="001B118E" w:rsidRPr="00B46C9B" w:rsidRDefault="001B118E" w:rsidP="001B118E">
      <w:pPr>
        <w:rPr>
          <w:b/>
          <w:bCs/>
        </w:rPr>
      </w:pPr>
      <w:r w:rsidRPr="00B46C9B">
        <w:rPr>
          <w:b/>
          <w:bCs/>
        </w:rPr>
        <w:t xml:space="preserve">        "# Creating a DataFrame from the TF-IDF matrix\n",</w:t>
      </w:r>
    </w:p>
    <w:p w14:paraId="2058831C" w14:textId="77777777" w:rsidR="001B118E" w:rsidRPr="00B46C9B" w:rsidRDefault="001B118E" w:rsidP="001B118E">
      <w:pPr>
        <w:rPr>
          <w:b/>
          <w:bCs/>
        </w:rPr>
      </w:pPr>
      <w:r w:rsidRPr="00B46C9B">
        <w:rPr>
          <w:b/>
          <w:bCs/>
        </w:rPr>
        <w:t xml:space="preserve">        "tfidf_df = pd.DataFrame(data=tfidf_matrix.toarray(), columns=tfidf_vectorizer.get_feature_names_out())\n",</w:t>
      </w:r>
    </w:p>
    <w:p w14:paraId="7EAA8D0E" w14:textId="77777777" w:rsidR="001B118E" w:rsidRPr="00B46C9B" w:rsidRDefault="001B118E" w:rsidP="001B118E">
      <w:pPr>
        <w:rPr>
          <w:b/>
          <w:bCs/>
        </w:rPr>
      </w:pPr>
      <w:r w:rsidRPr="00B46C9B">
        <w:rPr>
          <w:b/>
          <w:bCs/>
        </w:rPr>
        <w:t xml:space="preserve">        "\n",</w:t>
      </w:r>
    </w:p>
    <w:p w14:paraId="6FF241A7" w14:textId="77777777" w:rsidR="001B118E" w:rsidRPr="00B46C9B" w:rsidRDefault="001B118E" w:rsidP="001B118E">
      <w:pPr>
        <w:rPr>
          <w:b/>
          <w:bCs/>
        </w:rPr>
      </w:pPr>
      <w:r w:rsidRPr="00B46C9B">
        <w:rPr>
          <w:b/>
          <w:bCs/>
        </w:rPr>
        <w:t xml:space="preserve">        "# Output the original and engineered features\n",</w:t>
      </w:r>
    </w:p>
    <w:p w14:paraId="3BCD8F57" w14:textId="77777777" w:rsidR="001B118E" w:rsidRPr="00B46C9B" w:rsidRDefault="001B118E" w:rsidP="001B118E">
      <w:pPr>
        <w:rPr>
          <w:b/>
          <w:bCs/>
        </w:rPr>
      </w:pPr>
      <w:r w:rsidRPr="00B46C9B">
        <w:rPr>
          <w:b/>
          <w:bCs/>
        </w:rPr>
        <w:t xml:space="preserve">        "print(\"Original DataFrame:\")\n",</w:t>
      </w:r>
    </w:p>
    <w:p w14:paraId="5800D731" w14:textId="77777777" w:rsidR="001B118E" w:rsidRPr="00B46C9B" w:rsidRDefault="001B118E" w:rsidP="001B118E">
      <w:pPr>
        <w:rPr>
          <w:b/>
          <w:bCs/>
        </w:rPr>
      </w:pPr>
      <w:r w:rsidRPr="00B46C9B">
        <w:rPr>
          <w:b/>
          <w:bCs/>
        </w:rPr>
        <w:t xml:space="preserve">        "print(df)\n",</w:t>
      </w:r>
    </w:p>
    <w:p w14:paraId="334C63CB" w14:textId="77777777" w:rsidR="001B118E" w:rsidRPr="00B46C9B" w:rsidRDefault="001B118E" w:rsidP="001B118E">
      <w:pPr>
        <w:rPr>
          <w:b/>
          <w:bCs/>
        </w:rPr>
      </w:pPr>
      <w:r w:rsidRPr="00B46C9B">
        <w:rPr>
          <w:b/>
          <w:bCs/>
        </w:rPr>
        <w:t xml:space="preserve">        "\n",</w:t>
      </w:r>
    </w:p>
    <w:p w14:paraId="149D394B" w14:textId="77777777" w:rsidR="001B118E" w:rsidRPr="00B46C9B" w:rsidRDefault="001B118E" w:rsidP="001B118E">
      <w:pPr>
        <w:rPr>
          <w:b/>
          <w:bCs/>
        </w:rPr>
      </w:pPr>
      <w:r w:rsidRPr="00B46C9B">
        <w:rPr>
          <w:b/>
          <w:bCs/>
        </w:rPr>
        <w:t xml:space="preserve">        "print(\"\\nEngineered TF-IDF Features:\")\n",</w:t>
      </w:r>
    </w:p>
    <w:p w14:paraId="6EAB9DDA" w14:textId="77777777" w:rsidR="001B118E" w:rsidRPr="00B46C9B" w:rsidRDefault="001B118E" w:rsidP="001B118E">
      <w:pPr>
        <w:rPr>
          <w:b/>
          <w:bCs/>
        </w:rPr>
      </w:pPr>
      <w:r w:rsidRPr="00B46C9B">
        <w:rPr>
          <w:b/>
          <w:bCs/>
        </w:rPr>
        <w:t xml:space="preserve">        "print(tfidf_df)"</w:t>
      </w:r>
    </w:p>
    <w:p w14:paraId="48D3A975" w14:textId="77777777" w:rsidR="001B118E" w:rsidRPr="00B46C9B" w:rsidRDefault="001B118E" w:rsidP="001B118E">
      <w:pPr>
        <w:rPr>
          <w:b/>
          <w:bCs/>
        </w:rPr>
      </w:pPr>
      <w:r w:rsidRPr="00B46C9B">
        <w:rPr>
          <w:b/>
          <w:bCs/>
        </w:rPr>
        <w:t xml:space="preserve">      ],</w:t>
      </w:r>
    </w:p>
    <w:p w14:paraId="7B18D1AE" w14:textId="77777777" w:rsidR="001B118E" w:rsidRPr="00B46C9B" w:rsidRDefault="001B118E" w:rsidP="001B118E">
      <w:pPr>
        <w:rPr>
          <w:b/>
          <w:bCs/>
        </w:rPr>
      </w:pPr>
      <w:r w:rsidRPr="00B46C9B">
        <w:rPr>
          <w:b/>
          <w:bCs/>
        </w:rPr>
        <w:t xml:space="preserve">      "metadata": {</w:t>
      </w:r>
    </w:p>
    <w:p w14:paraId="0230FACC" w14:textId="77777777" w:rsidR="001B118E" w:rsidRPr="00B46C9B" w:rsidRDefault="001B118E" w:rsidP="001B118E">
      <w:pPr>
        <w:rPr>
          <w:b/>
          <w:bCs/>
        </w:rPr>
      </w:pPr>
      <w:r w:rsidRPr="00B46C9B">
        <w:rPr>
          <w:b/>
          <w:bCs/>
        </w:rPr>
        <w:t xml:space="preserve">        "colab": {</w:t>
      </w:r>
    </w:p>
    <w:p w14:paraId="2C121DE1" w14:textId="77777777" w:rsidR="001B118E" w:rsidRPr="00B46C9B" w:rsidRDefault="001B118E" w:rsidP="001B118E">
      <w:pPr>
        <w:rPr>
          <w:b/>
          <w:bCs/>
        </w:rPr>
      </w:pPr>
      <w:r w:rsidRPr="00B46C9B">
        <w:rPr>
          <w:b/>
          <w:bCs/>
        </w:rPr>
        <w:t xml:space="preserve">          "base_uri": "https://localhost:8080/"</w:t>
      </w:r>
    </w:p>
    <w:p w14:paraId="4E111C4D" w14:textId="77777777" w:rsidR="001B118E" w:rsidRPr="00B46C9B" w:rsidRDefault="001B118E" w:rsidP="001B118E">
      <w:pPr>
        <w:rPr>
          <w:b/>
          <w:bCs/>
        </w:rPr>
      </w:pPr>
      <w:r w:rsidRPr="00B46C9B">
        <w:rPr>
          <w:b/>
          <w:bCs/>
        </w:rPr>
        <w:t xml:space="preserve">        },</w:t>
      </w:r>
    </w:p>
    <w:p w14:paraId="0177A578" w14:textId="77777777" w:rsidR="001B118E" w:rsidRPr="00B46C9B" w:rsidRDefault="001B118E" w:rsidP="001B118E">
      <w:pPr>
        <w:rPr>
          <w:b/>
          <w:bCs/>
        </w:rPr>
      </w:pPr>
      <w:r w:rsidRPr="00B46C9B">
        <w:rPr>
          <w:b/>
          <w:bCs/>
        </w:rPr>
        <w:lastRenderedPageBreak/>
        <w:t xml:space="preserve">        "id": "nGwDtQH8CeUw",</w:t>
      </w:r>
    </w:p>
    <w:p w14:paraId="6613AADB" w14:textId="77777777" w:rsidR="001B118E" w:rsidRPr="00B46C9B" w:rsidRDefault="001B118E" w:rsidP="001B118E">
      <w:pPr>
        <w:rPr>
          <w:b/>
          <w:bCs/>
        </w:rPr>
      </w:pPr>
      <w:r w:rsidRPr="00B46C9B">
        <w:rPr>
          <w:b/>
          <w:bCs/>
        </w:rPr>
        <w:t xml:space="preserve">        "outputId": "5c8f2215-88b7-4bab-9e77-1a8a7151049b"</w:t>
      </w:r>
    </w:p>
    <w:p w14:paraId="1B8E9197" w14:textId="77777777" w:rsidR="001B118E" w:rsidRPr="00B46C9B" w:rsidRDefault="001B118E" w:rsidP="001B118E">
      <w:pPr>
        <w:rPr>
          <w:b/>
          <w:bCs/>
        </w:rPr>
      </w:pPr>
      <w:r w:rsidRPr="00B46C9B">
        <w:rPr>
          <w:b/>
          <w:bCs/>
        </w:rPr>
        <w:t xml:space="preserve">      },</w:t>
      </w:r>
    </w:p>
    <w:p w14:paraId="477420BA" w14:textId="77777777" w:rsidR="001B118E" w:rsidRPr="00B46C9B" w:rsidRDefault="001B118E" w:rsidP="001B118E">
      <w:pPr>
        <w:rPr>
          <w:b/>
          <w:bCs/>
        </w:rPr>
      </w:pPr>
      <w:r w:rsidRPr="00B46C9B">
        <w:rPr>
          <w:b/>
          <w:bCs/>
        </w:rPr>
        <w:t xml:space="preserve">      "execution_count": 11,</w:t>
      </w:r>
    </w:p>
    <w:p w14:paraId="4D18555D" w14:textId="77777777" w:rsidR="001B118E" w:rsidRPr="00B46C9B" w:rsidRDefault="001B118E" w:rsidP="001B118E">
      <w:pPr>
        <w:rPr>
          <w:b/>
          <w:bCs/>
        </w:rPr>
      </w:pPr>
      <w:r w:rsidRPr="00B46C9B">
        <w:rPr>
          <w:b/>
          <w:bCs/>
        </w:rPr>
        <w:t xml:space="preserve">      "outputs": [</w:t>
      </w:r>
    </w:p>
    <w:p w14:paraId="398FA9CD" w14:textId="77777777" w:rsidR="001B118E" w:rsidRPr="00B46C9B" w:rsidRDefault="001B118E" w:rsidP="001B118E">
      <w:pPr>
        <w:rPr>
          <w:b/>
          <w:bCs/>
        </w:rPr>
      </w:pPr>
      <w:r w:rsidRPr="00B46C9B">
        <w:rPr>
          <w:b/>
          <w:bCs/>
        </w:rPr>
        <w:t xml:space="preserve">        {</w:t>
      </w:r>
    </w:p>
    <w:p w14:paraId="5771EF38" w14:textId="77777777" w:rsidR="001B118E" w:rsidRPr="00B46C9B" w:rsidRDefault="001B118E" w:rsidP="001B118E">
      <w:pPr>
        <w:rPr>
          <w:b/>
          <w:bCs/>
        </w:rPr>
      </w:pPr>
      <w:r w:rsidRPr="00B46C9B">
        <w:rPr>
          <w:b/>
          <w:bCs/>
        </w:rPr>
        <w:t xml:space="preserve">          "output_type": "stream",</w:t>
      </w:r>
    </w:p>
    <w:p w14:paraId="48F317B4" w14:textId="77777777" w:rsidR="001B118E" w:rsidRPr="00B46C9B" w:rsidRDefault="001B118E" w:rsidP="001B118E">
      <w:pPr>
        <w:rPr>
          <w:b/>
          <w:bCs/>
        </w:rPr>
      </w:pPr>
      <w:r w:rsidRPr="00B46C9B">
        <w:rPr>
          <w:b/>
          <w:bCs/>
        </w:rPr>
        <w:t xml:space="preserve">          "name": "stdout",</w:t>
      </w:r>
    </w:p>
    <w:p w14:paraId="30E11E7F" w14:textId="77777777" w:rsidR="001B118E" w:rsidRPr="00B46C9B" w:rsidRDefault="001B118E" w:rsidP="001B118E">
      <w:pPr>
        <w:rPr>
          <w:b/>
          <w:bCs/>
        </w:rPr>
      </w:pPr>
      <w:r w:rsidRPr="00B46C9B">
        <w:rPr>
          <w:b/>
          <w:bCs/>
        </w:rPr>
        <w:t xml:space="preserve">          "text": [</w:t>
      </w:r>
    </w:p>
    <w:p w14:paraId="475BBA44" w14:textId="77777777" w:rsidR="001B118E" w:rsidRPr="00B46C9B" w:rsidRDefault="001B118E" w:rsidP="001B118E">
      <w:pPr>
        <w:rPr>
          <w:b/>
          <w:bCs/>
        </w:rPr>
      </w:pPr>
      <w:r w:rsidRPr="00B46C9B">
        <w:rPr>
          <w:b/>
          <w:bCs/>
        </w:rPr>
        <w:t xml:space="preserve">            "Original DataFrame:\n",</w:t>
      </w:r>
    </w:p>
    <w:p w14:paraId="25058B29" w14:textId="77777777" w:rsidR="001B118E" w:rsidRPr="00B46C9B" w:rsidRDefault="001B118E" w:rsidP="001B118E">
      <w:pPr>
        <w:rPr>
          <w:b/>
          <w:bCs/>
        </w:rPr>
      </w:pPr>
      <w:r w:rsidRPr="00B46C9B">
        <w:rPr>
          <w:b/>
          <w:bCs/>
        </w:rPr>
        <w:t xml:space="preserve">            "                               text_data  numeric_data\n",</w:t>
      </w:r>
    </w:p>
    <w:p w14:paraId="60B8702B" w14:textId="77777777" w:rsidR="001B118E" w:rsidRPr="00B46C9B" w:rsidRDefault="001B118E" w:rsidP="001B118E">
      <w:pPr>
        <w:rPr>
          <w:b/>
          <w:bCs/>
        </w:rPr>
      </w:pPr>
      <w:r w:rsidRPr="00B46C9B">
        <w:rPr>
          <w:b/>
          <w:bCs/>
        </w:rPr>
        <w:t xml:space="preserve">            "0            This is the first document.            10\n",</w:t>
      </w:r>
    </w:p>
    <w:p w14:paraId="1EB41E61" w14:textId="77777777" w:rsidR="001B118E" w:rsidRPr="00B46C9B" w:rsidRDefault="001B118E" w:rsidP="001B118E">
      <w:pPr>
        <w:rPr>
          <w:b/>
          <w:bCs/>
        </w:rPr>
      </w:pPr>
      <w:r w:rsidRPr="00B46C9B">
        <w:rPr>
          <w:b/>
          <w:bCs/>
        </w:rPr>
        <w:t xml:space="preserve">            "1  This document is the second document.            20\n",</w:t>
      </w:r>
    </w:p>
    <w:p w14:paraId="7EFE3345" w14:textId="77777777" w:rsidR="001B118E" w:rsidRPr="00B46C9B" w:rsidRDefault="001B118E" w:rsidP="001B118E">
      <w:pPr>
        <w:rPr>
          <w:b/>
          <w:bCs/>
        </w:rPr>
      </w:pPr>
      <w:r w:rsidRPr="00B46C9B">
        <w:rPr>
          <w:b/>
          <w:bCs/>
        </w:rPr>
        <w:t xml:space="preserve">            "2             And this is the third one.            30\n",</w:t>
      </w:r>
    </w:p>
    <w:p w14:paraId="7901DB91" w14:textId="77777777" w:rsidR="001B118E" w:rsidRPr="00B46C9B" w:rsidRDefault="001B118E" w:rsidP="001B118E">
      <w:pPr>
        <w:rPr>
          <w:b/>
          <w:bCs/>
        </w:rPr>
      </w:pPr>
      <w:r w:rsidRPr="00B46C9B">
        <w:rPr>
          <w:b/>
          <w:bCs/>
        </w:rPr>
        <w:t xml:space="preserve">            "\n",</w:t>
      </w:r>
    </w:p>
    <w:p w14:paraId="57515378" w14:textId="77777777" w:rsidR="001B118E" w:rsidRPr="00B46C9B" w:rsidRDefault="001B118E" w:rsidP="001B118E">
      <w:pPr>
        <w:rPr>
          <w:b/>
          <w:bCs/>
        </w:rPr>
      </w:pPr>
      <w:r w:rsidRPr="00B46C9B">
        <w:rPr>
          <w:b/>
          <w:bCs/>
        </w:rPr>
        <w:t xml:space="preserve">            "Engineered TF-IDF Features:\n",</w:t>
      </w:r>
    </w:p>
    <w:p w14:paraId="65FBFDEE" w14:textId="77777777" w:rsidR="001B118E" w:rsidRPr="00B46C9B" w:rsidRDefault="001B118E" w:rsidP="001B118E">
      <w:pPr>
        <w:rPr>
          <w:b/>
          <w:bCs/>
        </w:rPr>
      </w:pPr>
      <w:r w:rsidRPr="00B46C9B">
        <w:rPr>
          <w:b/>
          <w:bCs/>
        </w:rPr>
        <w:t xml:space="preserve">            "       and  document     first        is      one    second       the  \\\n",</w:t>
      </w:r>
    </w:p>
    <w:p w14:paraId="0F497D6A" w14:textId="77777777" w:rsidR="001B118E" w:rsidRPr="00B46C9B" w:rsidRDefault="001B118E" w:rsidP="001B118E">
      <w:pPr>
        <w:rPr>
          <w:b/>
          <w:bCs/>
        </w:rPr>
      </w:pPr>
      <w:r w:rsidRPr="00B46C9B">
        <w:rPr>
          <w:b/>
          <w:bCs/>
        </w:rPr>
        <w:t xml:space="preserve">            "0  0.00000  0.469417  0.617227  0.364544  0.00000  0.000000  0.364544   \n",</w:t>
      </w:r>
    </w:p>
    <w:p w14:paraId="115CF8D8" w14:textId="77777777" w:rsidR="001B118E" w:rsidRPr="00B46C9B" w:rsidRDefault="001B118E" w:rsidP="001B118E">
      <w:pPr>
        <w:rPr>
          <w:b/>
          <w:bCs/>
        </w:rPr>
      </w:pPr>
      <w:r w:rsidRPr="00B46C9B">
        <w:rPr>
          <w:b/>
          <w:bCs/>
        </w:rPr>
        <w:t xml:space="preserve">            "1  0.00000  0.728445  0.000000  0.282851  0.00000  0.478909  0.282851   \n",</w:t>
      </w:r>
    </w:p>
    <w:p w14:paraId="36C325D3" w14:textId="77777777" w:rsidR="001B118E" w:rsidRPr="00B46C9B" w:rsidRDefault="001B118E" w:rsidP="001B118E">
      <w:pPr>
        <w:rPr>
          <w:b/>
          <w:bCs/>
        </w:rPr>
      </w:pPr>
      <w:r w:rsidRPr="00B46C9B">
        <w:rPr>
          <w:b/>
          <w:bCs/>
        </w:rPr>
        <w:t xml:space="preserve">            "2  0.49712  0.000000  0.000000  0.293607  0.49712  0.000000  0.293607   \n",</w:t>
      </w:r>
    </w:p>
    <w:p w14:paraId="778EE1B2" w14:textId="77777777" w:rsidR="001B118E" w:rsidRPr="00B46C9B" w:rsidRDefault="001B118E" w:rsidP="001B118E">
      <w:pPr>
        <w:rPr>
          <w:b/>
          <w:bCs/>
        </w:rPr>
      </w:pPr>
      <w:r w:rsidRPr="00B46C9B">
        <w:rPr>
          <w:b/>
          <w:bCs/>
        </w:rPr>
        <w:t xml:space="preserve">            "\n",</w:t>
      </w:r>
    </w:p>
    <w:p w14:paraId="3F7565E5" w14:textId="77777777" w:rsidR="001B118E" w:rsidRPr="00B46C9B" w:rsidRDefault="001B118E" w:rsidP="001B118E">
      <w:pPr>
        <w:rPr>
          <w:b/>
          <w:bCs/>
        </w:rPr>
      </w:pPr>
      <w:r w:rsidRPr="00B46C9B">
        <w:rPr>
          <w:b/>
          <w:bCs/>
        </w:rPr>
        <w:t xml:space="preserve">            "     third      this  \n",</w:t>
      </w:r>
    </w:p>
    <w:p w14:paraId="15D2E22D" w14:textId="77777777" w:rsidR="001B118E" w:rsidRPr="00B46C9B" w:rsidRDefault="001B118E" w:rsidP="001B118E">
      <w:pPr>
        <w:rPr>
          <w:b/>
          <w:bCs/>
        </w:rPr>
      </w:pPr>
      <w:r w:rsidRPr="00B46C9B">
        <w:rPr>
          <w:b/>
          <w:bCs/>
        </w:rPr>
        <w:t xml:space="preserve">            "0  0.00000  0.364544  \n",</w:t>
      </w:r>
    </w:p>
    <w:p w14:paraId="563BA5F9" w14:textId="77777777" w:rsidR="001B118E" w:rsidRPr="00B46C9B" w:rsidRDefault="001B118E" w:rsidP="001B118E">
      <w:pPr>
        <w:rPr>
          <w:b/>
          <w:bCs/>
        </w:rPr>
      </w:pPr>
      <w:r w:rsidRPr="00B46C9B">
        <w:rPr>
          <w:b/>
          <w:bCs/>
        </w:rPr>
        <w:t xml:space="preserve">            "1  0.00000  0.282851  \n",</w:t>
      </w:r>
    </w:p>
    <w:p w14:paraId="495B2230" w14:textId="77777777" w:rsidR="001B118E" w:rsidRPr="00B46C9B" w:rsidRDefault="001B118E" w:rsidP="001B118E">
      <w:pPr>
        <w:rPr>
          <w:b/>
          <w:bCs/>
        </w:rPr>
      </w:pPr>
      <w:r w:rsidRPr="00B46C9B">
        <w:rPr>
          <w:b/>
          <w:bCs/>
        </w:rPr>
        <w:t xml:space="preserve">            "2  0.49712  0.293607  \n"</w:t>
      </w:r>
    </w:p>
    <w:p w14:paraId="483B7862" w14:textId="77777777" w:rsidR="001B118E" w:rsidRPr="00B46C9B" w:rsidRDefault="001B118E" w:rsidP="001B118E">
      <w:pPr>
        <w:rPr>
          <w:b/>
          <w:bCs/>
        </w:rPr>
      </w:pPr>
      <w:r w:rsidRPr="00B46C9B">
        <w:rPr>
          <w:b/>
          <w:bCs/>
        </w:rPr>
        <w:t xml:space="preserve">          ]</w:t>
      </w:r>
    </w:p>
    <w:p w14:paraId="2C86257D" w14:textId="77777777" w:rsidR="001B118E" w:rsidRPr="00B46C9B" w:rsidRDefault="001B118E" w:rsidP="001B118E">
      <w:pPr>
        <w:rPr>
          <w:b/>
          <w:bCs/>
        </w:rPr>
      </w:pPr>
      <w:r w:rsidRPr="00B46C9B">
        <w:rPr>
          <w:b/>
          <w:bCs/>
        </w:rPr>
        <w:t xml:space="preserve">        }</w:t>
      </w:r>
    </w:p>
    <w:p w14:paraId="3158F6BE" w14:textId="77777777" w:rsidR="001B118E" w:rsidRPr="00B46C9B" w:rsidRDefault="001B118E" w:rsidP="001B118E">
      <w:pPr>
        <w:rPr>
          <w:b/>
          <w:bCs/>
        </w:rPr>
      </w:pPr>
      <w:r w:rsidRPr="00B46C9B">
        <w:rPr>
          <w:b/>
          <w:bCs/>
        </w:rPr>
        <w:t xml:space="preserve">      ]</w:t>
      </w:r>
    </w:p>
    <w:p w14:paraId="3CFE91B1" w14:textId="77777777" w:rsidR="001B118E" w:rsidRPr="00B46C9B" w:rsidRDefault="001B118E" w:rsidP="001B118E">
      <w:pPr>
        <w:rPr>
          <w:b/>
          <w:bCs/>
        </w:rPr>
      </w:pPr>
      <w:r w:rsidRPr="00B46C9B">
        <w:rPr>
          <w:b/>
          <w:bCs/>
        </w:rPr>
        <w:t xml:space="preserve">    },</w:t>
      </w:r>
    </w:p>
    <w:p w14:paraId="0D2815C3" w14:textId="77777777" w:rsidR="001B118E" w:rsidRPr="00B46C9B" w:rsidRDefault="001B118E" w:rsidP="001B118E">
      <w:pPr>
        <w:rPr>
          <w:b/>
          <w:bCs/>
        </w:rPr>
      </w:pPr>
      <w:r w:rsidRPr="00B46C9B">
        <w:rPr>
          <w:b/>
          <w:bCs/>
        </w:rPr>
        <w:t xml:space="preserve">    {</w:t>
      </w:r>
    </w:p>
    <w:p w14:paraId="55D780E0" w14:textId="77777777" w:rsidR="001B118E" w:rsidRPr="00B46C9B" w:rsidRDefault="001B118E" w:rsidP="001B118E">
      <w:pPr>
        <w:rPr>
          <w:b/>
          <w:bCs/>
        </w:rPr>
      </w:pPr>
      <w:r w:rsidRPr="00B46C9B">
        <w:rPr>
          <w:b/>
          <w:bCs/>
        </w:rPr>
        <w:t xml:space="preserve">      "cell_type": "code",</w:t>
      </w:r>
    </w:p>
    <w:p w14:paraId="47780391" w14:textId="77777777" w:rsidR="001B118E" w:rsidRPr="00B46C9B" w:rsidRDefault="001B118E" w:rsidP="001B118E">
      <w:pPr>
        <w:rPr>
          <w:b/>
          <w:bCs/>
        </w:rPr>
      </w:pPr>
      <w:r w:rsidRPr="00B46C9B">
        <w:rPr>
          <w:b/>
          <w:bCs/>
        </w:rPr>
        <w:t xml:space="preserve">      "source": [</w:t>
      </w:r>
    </w:p>
    <w:p w14:paraId="622DA49F" w14:textId="77777777" w:rsidR="001B118E" w:rsidRPr="00B46C9B" w:rsidRDefault="001B118E" w:rsidP="001B118E">
      <w:pPr>
        <w:rPr>
          <w:b/>
          <w:bCs/>
        </w:rPr>
      </w:pPr>
      <w:r w:rsidRPr="00B46C9B">
        <w:rPr>
          <w:b/>
          <w:bCs/>
        </w:rPr>
        <w:t xml:space="preserve">        "pip install pandas"</w:t>
      </w:r>
    </w:p>
    <w:p w14:paraId="0C114487" w14:textId="77777777" w:rsidR="001B118E" w:rsidRPr="00B46C9B" w:rsidRDefault="001B118E" w:rsidP="001B118E">
      <w:pPr>
        <w:rPr>
          <w:b/>
          <w:bCs/>
        </w:rPr>
      </w:pPr>
      <w:r w:rsidRPr="00B46C9B">
        <w:rPr>
          <w:b/>
          <w:bCs/>
        </w:rPr>
        <w:t xml:space="preserve">      ],</w:t>
      </w:r>
    </w:p>
    <w:p w14:paraId="0D7E9D94" w14:textId="77777777" w:rsidR="001B118E" w:rsidRPr="00B46C9B" w:rsidRDefault="001B118E" w:rsidP="001B118E">
      <w:pPr>
        <w:rPr>
          <w:b/>
          <w:bCs/>
        </w:rPr>
      </w:pPr>
      <w:r w:rsidRPr="00B46C9B">
        <w:rPr>
          <w:b/>
          <w:bCs/>
        </w:rPr>
        <w:t xml:space="preserve">      "metadata": {</w:t>
      </w:r>
    </w:p>
    <w:p w14:paraId="4D6FE286" w14:textId="77777777" w:rsidR="001B118E" w:rsidRPr="00B46C9B" w:rsidRDefault="001B118E" w:rsidP="001B118E">
      <w:pPr>
        <w:rPr>
          <w:b/>
          <w:bCs/>
        </w:rPr>
      </w:pPr>
      <w:r w:rsidRPr="00B46C9B">
        <w:rPr>
          <w:b/>
          <w:bCs/>
        </w:rPr>
        <w:t xml:space="preserve">        "colab": {</w:t>
      </w:r>
    </w:p>
    <w:p w14:paraId="58520B84" w14:textId="77777777" w:rsidR="001B118E" w:rsidRPr="00B46C9B" w:rsidRDefault="001B118E" w:rsidP="001B118E">
      <w:pPr>
        <w:rPr>
          <w:b/>
          <w:bCs/>
        </w:rPr>
      </w:pPr>
      <w:r w:rsidRPr="00B46C9B">
        <w:rPr>
          <w:b/>
          <w:bCs/>
        </w:rPr>
        <w:t xml:space="preserve">          "base_uri": "https://localhost:8080/"</w:t>
      </w:r>
    </w:p>
    <w:p w14:paraId="5E90A2D0" w14:textId="77777777" w:rsidR="001B118E" w:rsidRPr="00B46C9B" w:rsidRDefault="001B118E" w:rsidP="001B118E">
      <w:pPr>
        <w:rPr>
          <w:b/>
          <w:bCs/>
        </w:rPr>
      </w:pPr>
      <w:r w:rsidRPr="00B46C9B">
        <w:rPr>
          <w:b/>
          <w:bCs/>
        </w:rPr>
        <w:t xml:space="preserve">        },</w:t>
      </w:r>
    </w:p>
    <w:p w14:paraId="6DC2F9EC" w14:textId="77777777" w:rsidR="001B118E" w:rsidRPr="00B46C9B" w:rsidRDefault="001B118E" w:rsidP="001B118E">
      <w:pPr>
        <w:rPr>
          <w:b/>
          <w:bCs/>
        </w:rPr>
      </w:pPr>
      <w:r w:rsidRPr="00B46C9B">
        <w:rPr>
          <w:b/>
          <w:bCs/>
        </w:rPr>
        <w:t xml:space="preserve">        "id": "fo4pppjeVPR0",</w:t>
      </w:r>
    </w:p>
    <w:p w14:paraId="6BFAD64E" w14:textId="77777777" w:rsidR="001B118E" w:rsidRPr="00B46C9B" w:rsidRDefault="001B118E" w:rsidP="001B118E">
      <w:pPr>
        <w:rPr>
          <w:b/>
          <w:bCs/>
        </w:rPr>
      </w:pPr>
      <w:r w:rsidRPr="00B46C9B">
        <w:rPr>
          <w:b/>
          <w:bCs/>
        </w:rPr>
        <w:t xml:space="preserve">        "outputId": "c3b72832-3bc0-4576-add2-fe3b413db007"</w:t>
      </w:r>
    </w:p>
    <w:p w14:paraId="10FC6D0B" w14:textId="77777777" w:rsidR="001B118E" w:rsidRPr="00B46C9B" w:rsidRDefault="001B118E" w:rsidP="001B118E">
      <w:pPr>
        <w:rPr>
          <w:b/>
          <w:bCs/>
        </w:rPr>
      </w:pPr>
      <w:r w:rsidRPr="00B46C9B">
        <w:rPr>
          <w:b/>
          <w:bCs/>
        </w:rPr>
        <w:t xml:space="preserve">      },</w:t>
      </w:r>
    </w:p>
    <w:p w14:paraId="3EEFF877" w14:textId="77777777" w:rsidR="001B118E" w:rsidRPr="00B46C9B" w:rsidRDefault="001B118E" w:rsidP="001B118E">
      <w:pPr>
        <w:rPr>
          <w:b/>
          <w:bCs/>
        </w:rPr>
      </w:pPr>
      <w:r w:rsidRPr="00B46C9B">
        <w:rPr>
          <w:b/>
          <w:bCs/>
        </w:rPr>
        <w:t xml:space="preserve">      "execution_count": 2,</w:t>
      </w:r>
    </w:p>
    <w:p w14:paraId="171BD349" w14:textId="77777777" w:rsidR="001B118E" w:rsidRPr="00B46C9B" w:rsidRDefault="001B118E" w:rsidP="001B118E">
      <w:pPr>
        <w:rPr>
          <w:b/>
          <w:bCs/>
        </w:rPr>
      </w:pPr>
      <w:r w:rsidRPr="00B46C9B">
        <w:rPr>
          <w:b/>
          <w:bCs/>
        </w:rPr>
        <w:t xml:space="preserve">      "outputs": [</w:t>
      </w:r>
    </w:p>
    <w:p w14:paraId="21855A22" w14:textId="77777777" w:rsidR="001B118E" w:rsidRPr="00B46C9B" w:rsidRDefault="001B118E" w:rsidP="001B118E">
      <w:pPr>
        <w:rPr>
          <w:b/>
          <w:bCs/>
        </w:rPr>
      </w:pPr>
      <w:r w:rsidRPr="00B46C9B">
        <w:rPr>
          <w:b/>
          <w:bCs/>
        </w:rPr>
        <w:t xml:space="preserve">        {</w:t>
      </w:r>
    </w:p>
    <w:p w14:paraId="13DF9030" w14:textId="77777777" w:rsidR="001B118E" w:rsidRPr="00B46C9B" w:rsidRDefault="001B118E" w:rsidP="001B118E">
      <w:pPr>
        <w:rPr>
          <w:b/>
          <w:bCs/>
        </w:rPr>
      </w:pPr>
      <w:r w:rsidRPr="00B46C9B">
        <w:rPr>
          <w:b/>
          <w:bCs/>
        </w:rPr>
        <w:t xml:space="preserve">          "output_type": "stream",</w:t>
      </w:r>
    </w:p>
    <w:p w14:paraId="02AB4002" w14:textId="77777777" w:rsidR="001B118E" w:rsidRPr="00B46C9B" w:rsidRDefault="001B118E" w:rsidP="001B118E">
      <w:pPr>
        <w:rPr>
          <w:b/>
          <w:bCs/>
        </w:rPr>
      </w:pPr>
      <w:r w:rsidRPr="00B46C9B">
        <w:rPr>
          <w:b/>
          <w:bCs/>
        </w:rPr>
        <w:t xml:space="preserve">          "name": "stdout",</w:t>
      </w:r>
    </w:p>
    <w:p w14:paraId="7EC33389" w14:textId="77777777" w:rsidR="001B118E" w:rsidRPr="00B46C9B" w:rsidRDefault="001B118E" w:rsidP="001B118E">
      <w:pPr>
        <w:rPr>
          <w:b/>
          <w:bCs/>
        </w:rPr>
      </w:pPr>
      <w:r w:rsidRPr="00B46C9B">
        <w:rPr>
          <w:b/>
          <w:bCs/>
        </w:rPr>
        <w:t xml:space="preserve">          "text": [</w:t>
      </w:r>
    </w:p>
    <w:p w14:paraId="219D126C" w14:textId="77777777" w:rsidR="001B118E" w:rsidRPr="00B46C9B" w:rsidRDefault="001B118E" w:rsidP="001B118E">
      <w:pPr>
        <w:rPr>
          <w:b/>
          <w:bCs/>
        </w:rPr>
      </w:pPr>
      <w:r w:rsidRPr="00B46C9B">
        <w:rPr>
          <w:b/>
          <w:bCs/>
        </w:rPr>
        <w:t xml:space="preserve">            "Requirement already satisfied: pandas in /usr/local/lib/python3.10/dist-packages (1.5.3)\n",</w:t>
      </w:r>
    </w:p>
    <w:p w14:paraId="21D8892F" w14:textId="77777777" w:rsidR="001B118E" w:rsidRPr="00B46C9B" w:rsidRDefault="001B118E" w:rsidP="001B118E">
      <w:pPr>
        <w:rPr>
          <w:b/>
          <w:bCs/>
        </w:rPr>
      </w:pPr>
      <w:r w:rsidRPr="00B46C9B">
        <w:rPr>
          <w:b/>
          <w:bCs/>
        </w:rPr>
        <w:t xml:space="preserve">            "Requirement already satisfied: python-dateutil&gt;=2.8.1 in /usr/local/lib/python3.10/dist-packages (from pandas) (2.8.2)\n",</w:t>
      </w:r>
    </w:p>
    <w:p w14:paraId="0B13A2A6" w14:textId="77777777" w:rsidR="001B118E" w:rsidRPr="00B46C9B" w:rsidRDefault="001B118E" w:rsidP="001B118E">
      <w:pPr>
        <w:rPr>
          <w:b/>
          <w:bCs/>
        </w:rPr>
      </w:pPr>
      <w:r w:rsidRPr="00B46C9B">
        <w:rPr>
          <w:b/>
          <w:bCs/>
        </w:rPr>
        <w:t xml:space="preserve">            "Requirement already satisfied: pytz&gt;=2020.1 in /usr/local/lib/python3.10/dist-packages (from pandas) (2023.3.post1)\n",</w:t>
      </w:r>
    </w:p>
    <w:p w14:paraId="0B53743A" w14:textId="77777777" w:rsidR="001B118E" w:rsidRPr="00B46C9B" w:rsidRDefault="001B118E" w:rsidP="001B118E">
      <w:pPr>
        <w:rPr>
          <w:b/>
          <w:bCs/>
        </w:rPr>
      </w:pPr>
      <w:r w:rsidRPr="00B46C9B">
        <w:rPr>
          <w:b/>
          <w:bCs/>
        </w:rPr>
        <w:t xml:space="preserve">            "Requirement already satisfied: numpy&gt;=1.21.0 in /usr/local/lib/python3.10/dist-packages (from pandas) (1.23.5)\n",</w:t>
      </w:r>
    </w:p>
    <w:p w14:paraId="1B9E9835" w14:textId="77777777" w:rsidR="001B118E" w:rsidRPr="00B46C9B" w:rsidRDefault="001B118E" w:rsidP="001B118E">
      <w:pPr>
        <w:rPr>
          <w:b/>
          <w:bCs/>
        </w:rPr>
      </w:pPr>
      <w:r w:rsidRPr="00B46C9B">
        <w:rPr>
          <w:b/>
          <w:bCs/>
        </w:rPr>
        <w:t xml:space="preserve">            "Requirement already satisfied: six&gt;=1.5 in /usr/local/lib/python3.10/dist-packages (from python-dateutil&gt;=2.8.1-&gt;pandas) (1.16.0)\n"</w:t>
      </w:r>
    </w:p>
    <w:p w14:paraId="2E41F981" w14:textId="77777777" w:rsidR="001B118E" w:rsidRPr="00B46C9B" w:rsidRDefault="001B118E" w:rsidP="001B118E">
      <w:pPr>
        <w:rPr>
          <w:b/>
          <w:bCs/>
        </w:rPr>
      </w:pPr>
      <w:r w:rsidRPr="00B46C9B">
        <w:rPr>
          <w:b/>
          <w:bCs/>
        </w:rPr>
        <w:t xml:space="preserve">          ]</w:t>
      </w:r>
    </w:p>
    <w:p w14:paraId="340D91F2" w14:textId="77777777" w:rsidR="001B118E" w:rsidRPr="00B46C9B" w:rsidRDefault="001B118E" w:rsidP="001B118E">
      <w:pPr>
        <w:rPr>
          <w:b/>
          <w:bCs/>
        </w:rPr>
      </w:pPr>
      <w:r w:rsidRPr="00B46C9B">
        <w:rPr>
          <w:b/>
          <w:bCs/>
        </w:rPr>
        <w:t xml:space="preserve">        }</w:t>
      </w:r>
    </w:p>
    <w:p w14:paraId="07A4C0B7" w14:textId="77777777" w:rsidR="001B118E" w:rsidRPr="00B46C9B" w:rsidRDefault="001B118E" w:rsidP="001B118E">
      <w:pPr>
        <w:rPr>
          <w:b/>
          <w:bCs/>
        </w:rPr>
      </w:pPr>
      <w:r w:rsidRPr="00B46C9B">
        <w:rPr>
          <w:b/>
          <w:bCs/>
        </w:rPr>
        <w:t xml:space="preserve">      ]</w:t>
      </w:r>
    </w:p>
    <w:p w14:paraId="5681F11D" w14:textId="77777777" w:rsidR="001B118E" w:rsidRPr="00B46C9B" w:rsidRDefault="001B118E" w:rsidP="001B118E">
      <w:pPr>
        <w:rPr>
          <w:b/>
          <w:bCs/>
        </w:rPr>
      </w:pPr>
      <w:r w:rsidRPr="00B46C9B">
        <w:rPr>
          <w:b/>
          <w:bCs/>
        </w:rPr>
        <w:t xml:space="preserve">    },</w:t>
      </w:r>
    </w:p>
    <w:p w14:paraId="520BCE0F" w14:textId="77777777" w:rsidR="001B118E" w:rsidRPr="00B46C9B" w:rsidRDefault="001B118E" w:rsidP="001B118E">
      <w:pPr>
        <w:rPr>
          <w:b/>
          <w:bCs/>
        </w:rPr>
      </w:pPr>
      <w:r w:rsidRPr="00B46C9B">
        <w:rPr>
          <w:b/>
          <w:bCs/>
        </w:rPr>
        <w:t xml:space="preserve">    {</w:t>
      </w:r>
    </w:p>
    <w:p w14:paraId="29ECFE33" w14:textId="77777777" w:rsidR="001B118E" w:rsidRPr="00B46C9B" w:rsidRDefault="001B118E" w:rsidP="001B118E">
      <w:pPr>
        <w:rPr>
          <w:b/>
          <w:bCs/>
        </w:rPr>
      </w:pPr>
      <w:r w:rsidRPr="00B46C9B">
        <w:rPr>
          <w:b/>
          <w:bCs/>
        </w:rPr>
        <w:t xml:space="preserve">      "cell_type": "code",</w:t>
      </w:r>
    </w:p>
    <w:p w14:paraId="03E0C1D3" w14:textId="77777777" w:rsidR="001B118E" w:rsidRPr="00B46C9B" w:rsidRDefault="001B118E" w:rsidP="001B118E">
      <w:pPr>
        <w:rPr>
          <w:b/>
          <w:bCs/>
        </w:rPr>
      </w:pPr>
      <w:r w:rsidRPr="00B46C9B">
        <w:rPr>
          <w:b/>
          <w:bCs/>
        </w:rPr>
        <w:t xml:space="preserve">      "source": [</w:t>
      </w:r>
    </w:p>
    <w:p w14:paraId="60786037" w14:textId="77777777" w:rsidR="001B118E" w:rsidRPr="00B46C9B" w:rsidRDefault="001B118E" w:rsidP="001B118E">
      <w:pPr>
        <w:rPr>
          <w:b/>
          <w:bCs/>
        </w:rPr>
      </w:pPr>
      <w:r w:rsidRPr="00B46C9B">
        <w:rPr>
          <w:b/>
          <w:bCs/>
        </w:rPr>
        <w:t xml:space="preserve">        "pip install standard install"</w:t>
      </w:r>
    </w:p>
    <w:p w14:paraId="05101066" w14:textId="77777777" w:rsidR="001B118E" w:rsidRPr="00B46C9B" w:rsidRDefault="001B118E" w:rsidP="001B118E">
      <w:pPr>
        <w:rPr>
          <w:b/>
          <w:bCs/>
        </w:rPr>
      </w:pPr>
      <w:r w:rsidRPr="00B46C9B">
        <w:rPr>
          <w:b/>
          <w:bCs/>
        </w:rPr>
        <w:t xml:space="preserve">      ],</w:t>
      </w:r>
    </w:p>
    <w:p w14:paraId="5451DA8B" w14:textId="77777777" w:rsidR="001B118E" w:rsidRPr="00B46C9B" w:rsidRDefault="001B118E" w:rsidP="001B118E">
      <w:pPr>
        <w:rPr>
          <w:b/>
          <w:bCs/>
        </w:rPr>
      </w:pPr>
      <w:r w:rsidRPr="00B46C9B">
        <w:rPr>
          <w:b/>
          <w:bCs/>
        </w:rPr>
        <w:t xml:space="preserve">      "metadata": {</w:t>
      </w:r>
    </w:p>
    <w:p w14:paraId="6339D6E4" w14:textId="77777777" w:rsidR="001B118E" w:rsidRPr="00B46C9B" w:rsidRDefault="001B118E" w:rsidP="001B118E">
      <w:pPr>
        <w:rPr>
          <w:b/>
          <w:bCs/>
        </w:rPr>
      </w:pPr>
      <w:r w:rsidRPr="00B46C9B">
        <w:rPr>
          <w:b/>
          <w:bCs/>
        </w:rPr>
        <w:t xml:space="preserve">        "colab": {</w:t>
      </w:r>
    </w:p>
    <w:p w14:paraId="3CF5E536" w14:textId="77777777" w:rsidR="001B118E" w:rsidRPr="00B46C9B" w:rsidRDefault="001B118E" w:rsidP="001B118E">
      <w:pPr>
        <w:rPr>
          <w:b/>
          <w:bCs/>
        </w:rPr>
      </w:pPr>
      <w:r w:rsidRPr="00B46C9B">
        <w:rPr>
          <w:b/>
          <w:bCs/>
        </w:rPr>
        <w:t xml:space="preserve">          "base_uri": "https://localhost:8080/"</w:t>
      </w:r>
    </w:p>
    <w:p w14:paraId="4067102D" w14:textId="77777777" w:rsidR="001B118E" w:rsidRPr="00B46C9B" w:rsidRDefault="001B118E" w:rsidP="001B118E">
      <w:pPr>
        <w:rPr>
          <w:b/>
          <w:bCs/>
        </w:rPr>
      </w:pPr>
      <w:r w:rsidRPr="00B46C9B">
        <w:rPr>
          <w:b/>
          <w:bCs/>
        </w:rPr>
        <w:t xml:space="preserve">        },</w:t>
      </w:r>
    </w:p>
    <w:p w14:paraId="4CE453BB" w14:textId="77777777" w:rsidR="001B118E" w:rsidRPr="00B46C9B" w:rsidRDefault="001B118E" w:rsidP="001B118E">
      <w:pPr>
        <w:rPr>
          <w:b/>
          <w:bCs/>
        </w:rPr>
      </w:pPr>
      <w:r w:rsidRPr="00B46C9B">
        <w:rPr>
          <w:b/>
          <w:bCs/>
        </w:rPr>
        <w:t xml:space="preserve">        "id": "jGRPlU-qVgKk",</w:t>
      </w:r>
    </w:p>
    <w:p w14:paraId="6E6D0E6A" w14:textId="77777777" w:rsidR="001B118E" w:rsidRPr="00B46C9B" w:rsidRDefault="001B118E" w:rsidP="001B118E">
      <w:pPr>
        <w:rPr>
          <w:b/>
          <w:bCs/>
        </w:rPr>
      </w:pPr>
      <w:r w:rsidRPr="00B46C9B">
        <w:rPr>
          <w:b/>
          <w:bCs/>
        </w:rPr>
        <w:t xml:space="preserve">        "outputId": "5ca808e2-0ec1-4c86-d14c-a85a68bde8df"</w:t>
      </w:r>
    </w:p>
    <w:p w14:paraId="68CEDE68" w14:textId="77777777" w:rsidR="001B118E" w:rsidRPr="00B46C9B" w:rsidRDefault="001B118E" w:rsidP="001B118E">
      <w:pPr>
        <w:rPr>
          <w:b/>
          <w:bCs/>
        </w:rPr>
      </w:pPr>
      <w:r w:rsidRPr="00B46C9B">
        <w:rPr>
          <w:b/>
          <w:bCs/>
        </w:rPr>
        <w:t xml:space="preserve">      },</w:t>
      </w:r>
    </w:p>
    <w:p w14:paraId="63373D2E" w14:textId="77777777" w:rsidR="001B118E" w:rsidRPr="00B46C9B" w:rsidRDefault="001B118E" w:rsidP="001B118E">
      <w:pPr>
        <w:rPr>
          <w:b/>
          <w:bCs/>
        </w:rPr>
      </w:pPr>
      <w:r w:rsidRPr="00B46C9B">
        <w:rPr>
          <w:b/>
          <w:bCs/>
        </w:rPr>
        <w:t xml:space="preserve">      "execution_count": 3,</w:t>
      </w:r>
    </w:p>
    <w:p w14:paraId="59330226" w14:textId="77777777" w:rsidR="001B118E" w:rsidRPr="00B46C9B" w:rsidRDefault="001B118E" w:rsidP="001B118E">
      <w:pPr>
        <w:rPr>
          <w:b/>
          <w:bCs/>
        </w:rPr>
      </w:pPr>
      <w:r w:rsidRPr="00B46C9B">
        <w:rPr>
          <w:b/>
          <w:bCs/>
        </w:rPr>
        <w:t xml:space="preserve">      "outputs": [</w:t>
      </w:r>
    </w:p>
    <w:p w14:paraId="14E64FFD" w14:textId="77777777" w:rsidR="001B118E" w:rsidRPr="00B46C9B" w:rsidRDefault="001B118E" w:rsidP="001B118E">
      <w:pPr>
        <w:rPr>
          <w:b/>
          <w:bCs/>
        </w:rPr>
      </w:pPr>
      <w:r w:rsidRPr="00B46C9B">
        <w:rPr>
          <w:b/>
          <w:bCs/>
        </w:rPr>
        <w:t xml:space="preserve">        {</w:t>
      </w:r>
    </w:p>
    <w:p w14:paraId="62974AC4" w14:textId="77777777" w:rsidR="001B118E" w:rsidRPr="00B46C9B" w:rsidRDefault="001B118E" w:rsidP="001B118E">
      <w:pPr>
        <w:rPr>
          <w:b/>
          <w:bCs/>
        </w:rPr>
      </w:pPr>
      <w:r w:rsidRPr="00B46C9B">
        <w:rPr>
          <w:b/>
          <w:bCs/>
        </w:rPr>
        <w:t xml:space="preserve">          "output_type": "stream",</w:t>
      </w:r>
    </w:p>
    <w:p w14:paraId="611C2156" w14:textId="77777777" w:rsidR="001B118E" w:rsidRPr="00B46C9B" w:rsidRDefault="001B118E" w:rsidP="001B118E">
      <w:pPr>
        <w:rPr>
          <w:b/>
          <w:bCs/>
        </w:rPr>
      </w:pPr>
      <w:r w:rsidRPr="00B46C9B">
        <w:rPr>
          <w:b/>
          <w:bCs/>
        </w:rPr>
        <w:t xml:space="preserve">          "name": "stdout",</w:t>
      </w:r>
    </w:p>
    <w:p w14:paraId="0F37BBCF" w14:textId="77777777" w:rsidR="001B118E" w:rsidRPr="00B46C9B" w:rsidRDefault="001B118E" w:rsidP="001B118E">
      <w:pPr>
        <w:rPr>
          <w:b/>
          <w:bCs/>
        </w:rPr>
      </w:pPr>
      <w:r w:rsidRPr="00B46C9B">
        <w:rPr>
          <w:b/>
          <w:bCs/>
        </w:rPr>
        <w:t xml:space="preserve">          "text": [</w:t>
      </w:r>
    </w:p>
    <w:p w14:paraId="682CA653" w14:textId="77777777" w:rsidR="001B118E" w:rsidRPr="00B46C9B" w:rsidRDefault="001B118E" w:rsidP="001B118E">
      <w:pPr>
        <w:rPr>
          <w:b/>
          <w:bCs/>
        </w:rPr>
      </w:pPr>
      <w:r w:rsidRPr="00B46C9B">
        <w:rPr>
          <w:b/>
          <w:bCs/>
        </w:rPr>
        <w:t xml:space="preserve">            "Collecting standard\n",</w:t>
      </w:r>
    </w:p>
    <w:p w14:paraId="13F5ABDA" w14:textId="77777777" w:rsidR="001B118E" w:rsidRPr="00B46C9B" w:rsidRDefault="001B118E" w:rsidP="001B118E">
      <w:pPr>
        <w:rPr>
          <w:b/>
          <w:bCs/>
        </w:rPr>
      </w:pPr>
      <w:r w:rsidRPr="00B46C9B">
        <w:rPr>
          <w:b/>
          <w:bCs/>
        </w:rPr>
        <w:t xml:space="preserve">            "  Downloading standard-1.0.3.tar.gz (3.1 kB)\n",</w:t>
      </w:r>
    </w:p>
    <w:p w14:paraId="52CE7AAC" w14:textId="77777777" w:rsidR="001B118E" w:rsidRPr="00B46C9B" w:rsidRDefault="001B118E" w:rsidP="001B118E">
      <w:pPr>
        <w:rPr>
          <w:b/>
          <w:bCs/>
        </w:rPr>
      </w:pPr>
      <w:r w:rsidRPr="00B46C9B">
        <w:rPr>
          <w:b/>
          <w:bCs/>
        </w:rPr>
        <w:t xml:space="preserve">            "  Preparing metadata (setup.py) ... \u001b[?25l\u001b[?25hdone\n",</w:t>
      </w:r>
    </w:p>
    <w:p w14:paraId="56450654" w14:textId="77777777" w:rsidR="001B118E" w:rsidRPr="00B46C9B" w:rsidRDefault="001B118E" w:rsidP="001B118E">
      <w:pPr>
        <w:rPr>
          <w:b/>
          <w:bCs/>
        </w:rPr>
      </w:pPr>
      <w:r w:rsidRPr="00B46C9B">
        <w:rPr>
          <w:b/>
          <w:bCs/>
        </w:rPr>
        <w:t xml:space="preserve">            "Requirement already satisfied: install in /usr/local/lib/python3.10/dist-packages (1.3.5)\n",</w:t>
      </w:r>
    </w:p>
    <w:p w14:paraId="3110A94C" w14:textId="77777777" w:rsidR="001B118E" w:rsidRPr="00B46C9B" w:rsidRDefault="001B118E" w:rsidP="001B118E">
      <w:pPr>
        <w:rPr>
          <w:b/>
          <w:bCs/>
        </w:rPr>
      </w:pPr>
      <w:r w:rsidRPr="00B46C9B">
        <w:rPr>
          <w:b/>
          <w:bCs/>
        </w:rPr>
        <w:t xml:space="preserve">            "Requirement already satisfied: termcolor in /usr/local/lib/python3.10/dist-packages (from standard) (2.3.0)\n",</w:t>
      </w:r>
    </w:p>
    <w:p w14:paraId="673B87D9" w14:textId="77777777" w:rsidR="001B118E" w:rsidRPr="00B46C9B" w:rsidRDefault="001B118E" w:rsidP="001B118E">
      <w:pPr>
        <w:rPr>
          <w:b/>
          <w:bCs/>
        </w:rPr>
      </w:pPr>
      <w:r w:rsidRPr="00B46C9B">
        <w:rPr>
          <w:b/>
          <w:bCs/>
        </w:rPr>
        <w:t xml:space="preserve">            "Building wheels for collected packages: standard\n",</w:t>
      </w:r>
    </w:p>
    <w:p w14:paraId="71D7755B" w14:textId="77777777" w:rsidR="001B118E" w:rsidRPr="00B46C9B" w:rsidRDefault="001B118E" w:rsidP="001B118E">
      <w:pPr>
        <w:rPr>
          <w:b/>
          <w:bCs/>
        </w:rPr>
      </w:pPr>
      <w:r w:rsidRPr="00B46C9B">
        <w:rPr>
          <w:b/>
          <w:bCs/>
        </w:rPr>
        <w:t xml:space="preserve">            "  Building wheel for standard (setup.py) ... \u001b[?25l\u001b[?25hdone\n",</w:t>
      </w:r>
    </w:p>
    <w:p w14:paraId="71BE28FB" w14:textId="77777777" w:rsidR="001B118E" w:rsidRPr="00B46C9B" w:rsidRDefault="001B118E" w:rsidP="001B118E">
      <w:pPr>
        <w:rPr>
          <w:b/>
          <w:bCs/>
        </w:rPr>
      </w:pPr>
      <w:r w:rsidRPr="00B46C9B">
        <w:rPr>
          <w:b/>
          <w:bCs/>
        </w:rPr>
        <w:t xml:space="preserve">            "  Created wheel for standard: filename=standard-1.0.3-py3-none-any.whl size=3373 sha256=7471c58f7f2671a64097c18fdd19e503c90ae9a6e669f9dcf89a1073268507f3\n",</w:t>
      </w:r>
    </w:p>
    <w:p w14:paraId="273707DE" w14:textId="77777777" w:rsidR="001B118E" w:rsidRPr="00B46C9B" w:rsidRDefault="001B118E" w:rsidP="001B118E">
      <w:pPr>
        <w:rPr>
          <w:b/>
          <w:bCs/>
        </w:rPr>
      </w:pPr>
      <w:r w:rsidRPr="00B46C9B">
        <w:rPr>
          <w:b/>
          <w:bCs/>
        </w:rPr>
        <w:t xml:space="preserve">            "  Stored in directory: /root/.cache/pip/wheels/59/d3/94/c65dde6f25d6279ca86794e9600cb54f2203ac0b5b15562e50\n",</w:t>
      </w:r>
    </w:p>
    <w:p w14:paraId="05358BAB" w14:textId="77777777" w:rsidR="001B118E" w:rsidRPr="00B46C9B" w:rsidRDefault="001B118E" w:rsidP="001B118E">
      <w:pPr>
        <w:rPr>
          <w:b/>
          <w:bCs/>
        </w:rPr>
      </w:pPr>
      <w:r w:rsidRPr="00B46C9B">
        <w:rPr>
          <w:b/>
          <w:bCs/>
        </w:rPr>
        <w:t xml:space="preserve">            "Successfully built standard\n",</w:t>
      </w:r>
    </w:p>
    <w:p w14:paraId="723BE58D" w14:textId="77777777" w:rsidR="001B118E" w:rsidRPr="00B46C9B" w:rsidRDefault="001B118E" w:rsidP="001B118E">
      <w:pPr>
        <w:rPr>
          <w:b/>
          <w:bCs/>
        </w:rPr>
      </w:pPr>
      <w:r w:rsidRPr="00B46C9B">
        <w:rPr>
          <w:b/>
          <w:bCs/>
        </w:rPr>
        <w:t xml:space="preserve">            "Installing collected packages: standard\n",</w:t>
      </w:r>
    </w:p>
    <w:p w14:paraId="7EE24888" w14:textId="77777777" w:rsidR="001B118E" w:rsidRPr="00B46C9B" w:rsidRDefault="001B118E" w:rsidP="001B118E">
      <w:pPr>
        <w:rPr>
          <w:b/>
          <w:bCs/>
        </w:rPr>
      </w:pPr>
      <w:r w:rsidRPr="00B46C9B">
        <w:rPr>
          <w:b/>
          <w:bCs/>
        </w:rPr>
        <w:t xml:space="preserve">            "Successfully installed standard-1.0.3\n"</w:t>
      </w:r>
    </w:p>
    <w:p w14:paraId="4A05826A" w14:textId="77777777" w:rsidR="001B118E" w:rsidRPr="00B46C9B" w:rsidRDefault="001B118E" w:rsidP="001B118E">
      <w:pPr>
        <w:rPr>
          <w:b/>
          <w:bCs/>
        </w:rPr>
      </w:pPr>
      <w:r w:rsidRPr="00B46C9B">
        <w:rPr>
          <w:b/>
          <w:bCs/>
        </w:rPr>
        <w:t xml:space="preserve">          ]</w:t>
      </w:r>
    </w:p>
    <w:p w14:paraId="506903D5" w14:textId="77777777" w:rsidR="001B118E" w:rsidRPr="00B46C9B" w:rsidRDefault="001B118E" w:rsidP="001B118E">
      <w:pPr>
        <w:rPr>
          <w:b/>
          <w:bCs/>
        </w:rPr>
      </w:pPr>
      <w:r w:rsidRPr="00B46C9B">
        <w:rPr>
          <w:b/>
          <w:bCs/>
        </w:rPr>
        <w:t xml:space="preserve">        }</w:t>
      </w:r>
    </w:p>
    <w:p w14:paraId="67C4EEB9" w14:textId="77777777" w:rsidR="001B118E" w:rsidRPr="00B46C9B" w:rsidRDefault="001B118E" w:rsidP="001B118E">
      <w:pPr>
        <w:rPr>
          <w:b/>
          <w:bCs/>
        </w:rPr>
      </w:pPr>
      <w:r w:rsidRPr="00B46C9B">
        <w:rPr>
          <w:b/>
          <w:bCs/>
        </w:rPr>
        <w:t xml:space="preserve">      ]</w:t>
      </w:r>
    </w:p>
    <w:p w14:paraId="09072213" w14:textId="77777777" w:rsidR="001B118E" w:rsidRPr="00B46C9B" w:rsidRDefault="001B118E" w:rsidP="001B118E">
      <w:pPr>
        <w:rPr>
          <w:b/>
          <w:bCs/>
        </w:rPr>
      </w:pPr>
      <w:r w:rsidRPr="00B46C9B">
        <w:rPr>
          <w:b/>
          <w:bCs/>
        </w:rPr>
        <w:t xml:space="preserve">    },</w:t>
      </w:r>
    </w:p>
    <w:p w14:paraId="71B2F7D5" w14:textId="77777777" w:rsidR="001B118E" w:rsidRPr="00B46C9B" w:rsidRDefault="001B118E" w:rsidP="001B118E">
      <w:pPr>
        <w:rPr>
          <w:b/>
          <w:bCs/>
        </w:rPr>
      </w:pPr>
      <w:r w:rsidRPr="00B46C9B">
        <w:rPr>
          <w:b/>
          <w:bCs/>
        </w:rPr>
        <w:t xml:space="preserve">    {</w:t>
      </w:r>
    </w:p>
    <w:p w14:paraId="79DAAAC6" w14:textId="77777777" w:rsidR="001B118E" w:rsidRPr="00B46C9B" w:rsidRDefault="001B118E" w:rsidP="001B118E">
      <w:pPr>
        <w:rPr>
          <w:b/>
          <w:bCs/>
        </w:rPr>
      </w:pPr>
      <w:r w:rsidRPr="00B46C9B">
        <w:rPr>
          <w:b/>
          <w:bCs/>
        </w:rPr>
        <w:t xml:space="preserve">      "cell_type": "markdown",</w:t>
      </w:r>
    </w:p>
    <w:p w14:paraId="54D66CA2" w14:textId="77777777" w:rsidR="001B118E" w:rsidRPr="00B46C9B" w:rsidRDefault="001B118E" w:rsidP="001B118E">
      <w:pPr>
        <w:rPr>
          <w:b/>
          <w:bCs/>
        </w:rPr>
      </w:pPr>
      <w:r w:rsidRPr="00B46C9B">
        <w:rPr>
          <w:b/>
          <w:bCs/>
        </w:rPr>
        <w:t xml:space="preserve">      "source": [</w:t>
      </w:r>
    </w:p>
    <w:p w14:paraId="411262AF" w14:textId="77777777" w:rsidR="001B118E" w:rsidRPr="00B46C9B" w:rsidRDefault="001B118E" w:rsidP="001B118E">
      <w:pPr>
        <w:rPr>
          <w:b/>
          <w:bCs/>
        </w:rPr>
      </w:pPr>
      <w:r w:rsidRPr="00B46C9B">
        <w:rPr>
          <w:b/>
          <w:bCs/>
        </w:rPr>
        <w:t xml:space="preserve">        "# **Modal Training**\n",</w:t>
      </w:r>
    </w:p>
    <w:p w14:paraId="7960B9A0" w14:textId="77777777" w:rsidR="001B118E" w:rsidRPr="00B46C9B" w:rsidRDefault="001B118E" w:rsidP="001B118E">
      <w:pPr>
        <w:rPr>
          <w:b/>
          <w:bCs/>
        </w:rPr>
      </w:pPr>
      <w:r w:rsidRPr="00B46C9B">
        <w:rPr>
          <w:b/>
          <w:bCs/>
        </w:rPr>
        <w:t xml:space="preserve">        "Creating a model to predict product demand involves various steps and would typically require coding in a programming language such as Python. Here's a high-level overview of how you can create such a program:\n",</w:t>
      </w:r>
    </w:p>
    <w:p w14:paraId="0EBE181A" w14:textId="77777777" w:rsidR="001B118E" w:rsidRPr="00B46C9B" w:rsidRDefault="001B118E" w:rsidP="001B118E">
      <w:pPr>
        <w:rPr>
          <w:b/>
          <w:bCs/>
        </w:rPr>
      </w:pPr>
      <w:r w:rsidRPr="00B46C9B">
        <w:rPr>
          <w:b/>
          <w:bCs/>
        </w:rPr>
        <w:t xml:space="preserve">        "\n",</w:t>
      </w:r>
    </w:p>
    <w:p w14:paraId="2DAF635B" w14:textId="77777777" w:rsidR="001B118E" w:rsidRPr="00B46C9B" w:rsidRDefault="001B118E" w:rsidP="001B118E">
      <w:pPr>
        <w:rPr>
          <w:b/>
          <w:bCs/>
        </w:rPr>
      </w:pPr>
      <w:r w:rsidRPr="00B46C9B">
        <w:rPr>
          <w:b/>
          <w:bCs/>
        </w:rPr>
        <w:t xml:space="preserve">        "Data Collection: Gather historical data on product demand. This data should include information like time, product attributes, pricing, marketing efforts, and actual demand.\n",</w:t>
      </w:r>
    </w:p>
    <w:p w14:paraId="3C835F98" w14:textId="77777777" w:rsidR="001B118E" w:rsidRPr="00B46C9B" w:rsidRDefault="001B118E" w:rsidP="001B118E">
      <w:pPr>
        <w:rPr>
          <w:b/>
          <w:bCs/>
        </w:rPr>
      </w:pPr>
      <w:r w:rsidRPr="00B46C9B">
        <w:rPr>
          <w:b/>
          <w:bCs/>
        </w:rPr>
        <w:t xml:space="preserve">        "\n",</w:t>
      </w:r>
    </w:p>
    <w:p w14:paraId="16F71347" w14:textId="77777777" w:rsidR="001B118E" w:rsidRPr="00B46C9B" w:rsidRDefault="001B118E" w:rsidP="001B118E">
      <w:pPr>
        <w:rPr>
          <w:b/>
          <w:bCs/>
        </w:rPr>
      </w:pPr>
      <w:r w:rsidRPr="00B46C9B">
        <w:rPr>
          <w:b/>
          <w:bCs/>
        </w:rPr>
        <w:t xml:space="preserve">        "Data Preprocessing: Clean and prepare the data. This may involve handling missing values, normalizing data, and encoding categorical variables.\n",</w:t>
      </w:r>
    </w:p>
    <w:p w14:paraId="1FAB4218" w14:textId="77777777" w:rsidR="001B118E" w:rsidRPr="00B46C9B" w:rsidRDefault="001B118E" w:rsidP="001B118E">
      <w:pPr>
        <w:rPr>
          <w:b/>
          <w:bCs/>
        </w:rPr>
      </w:pPr>
      <w:r w:rsidRPr="00B46C9B">
        <w:rPr>
          <w:b/>
          <w:bCs/>
        </w:rPr>
        <w:t xml:space="preserve">        "\n",</w:t>
      </w:r>
    </w:p>
    <w:p w14:paraId="08134825" w14:textId="77777777" w:rsidR="001B118E" w:rsidRPr="00B46C9B" w:rsidRDefault="001B118E" w:rsidP="001B118E">
      <w:pPr>
        <w:rPr>
          <w:b/>
          <w:bCs/>
        </w:rPr>
      </w:pPr>
      <w:r w:rsidRPr="00B46C9B">
        <w:rPr>
          <w:b/>
          <w:bCs/>
        </w:rPr>
        <w:t xml:space="preserve">        "Feature Engineering: Create relevant features that can help predict demand. For example, you might calculate moving averages, seasonality, or lag features.\n",</w:t>
      </w:r>
    </w:p>
    <w:p w14:paraId="66C37A79" w14:textId="77777777" w:rsidR="001B118E" w:rsidRPr="00B46C9B" w:rsidRDefault="001B118E" w:rsidP="001B118E">
      <w:pPr>
        <w:rPr>
          <w:b/>
          <w:bCs/>
        </w:rPr>
      </w:pPr>
      <w:r w:rsidRPr="00B46C9B">
        <w:rPr>
          <w:b/>
          <w:bCs/>
        </w:rPr>
        <w:t xml:space="preserve">        "\n",</w:t>
      </w:r>
    </w:p>
    <w:p w14:paraId="743E5549" w14:textId="77777777" w:rsidR="001B118E" w:rsidRPr="00B46C9B" w:rsidRDefault="001B118E" w:rsidP="001B118E">
      <w:pPr>
        <w:rPr>
          <w:b/>
          <w:bCs/>
        </w:rPr>
      </w:pPr>
      <w:r w:rsidRPr="00B46C9B">
        <w:rPr>
          <w:b/>
          <w:bCs/>
        </w:rPr>
        <w:t xml:space="preserve">        "Split Data: Divide your data into training and testing datasets to evaluate the model's performance.\n",</w:t>
      </w:r>
    </w:p>
    <w:p w14:paraId="165ACFDA" w14:textId="77777777" w:rsidR="001B118E" w:rsidRPr="00B46C9B" w:rsidRDefault="001B118E" w:rsidP="001B118E">
      <w:pPr>
        <w:rPr>
          <w:b/>
          <w:bCs/>
        </w:rPr>
      </w:pPr>
      <w:r w:rsidRPr="00B46C9B">
        <w:rPr>
          <w:b/>
          <w:bCs/>
        </w:rPr>
        <w:t xml:space="preserve">        "\n",</w:t>
      </w:r>
    </w:p>
    <w:p w14:paraId="34E49B1D" w14:textId="77777777" w:rsidR="001B118E" w:rsidRPr="00B46C9B" w:rsidRDefault="001B118E" w:rsidP="001B118E">
      <w:pPr>
        <w:rPr>
          <w:b/>
          <w:bCs/>
        </w:rPr>
      </w:pPr>
      <w:r w:rsidRPr="00B46C9B">
        <w:rPr>
          <w:b/>
          <w:bCs/>
        </w:rPr>
        <w:t xml:space="preserve">        "Choose a Model: Select an appropriate machine learning model for demand prediction. Time series forecasting models like ARIMA, Prophet, or machine learning models like linear regression, decision trees, or neural networks can be used.\n",</w:t>
      </w:r>
    </w:p>
    <w:p w14:paraId="411F74DD" w14:textId="77777777" w:rsidR="001B118E" w:rsidRPr="00B46C9B" w:rsidRDefault="001B118E" w:rsidP="001B118E">
      <w:pPr>
        <w:rPr>
          <w:b/>
          <w:bCs/>
        </w:rPr>
      </w:pPr>
      <w:r w:rsidRPr="00B46C9B">
        <w:rPr>
          <w:b/>
          <w:bCs/>
        </w:rPr>
        <w:t xml:space="preserve">        "\n",</w:t>
      </w:r>
    </w:p>
    <w:p w14:paraId="6ED30724" w14:textId="77777777" w:rsidR="001B118E" w:rsidRPr="00B46C9B" w:rsidRDefault="001B118E" w:rsidP="001B118E">
      <w:pPr>
        <w:rPr>
          <w:b/>
          <w:bCs/>
        </w:rPr>
      </w:pPr>
      <w:r w:rsidRPr="00B46C9B">
        <w:rPr>
          <w:b/>
          <w:bCs/>
        </w:rPr>
        <w:t xml:space="preserve">        "Train the Model: Train the selected model using the training data.\n",</w:t>
      </w:r>
    </w:p>
    <w:p w14:paraId="30C5ED82" w14:textId="77777777" w:rsidR="001B118E" w:rsidRPr="00B46C9B" w:rsidRDefault="001B118E" w:rsidP="001B118E">
      <w:pPr>
        <w:rPr>
          <w:b/>
          <w:bCs/>
        </w:rPr>
      </w:pPr>
      <w:r w:rsidRPr="00B46C9B">
        <w:rPr>
          <w:b/>
          <w:bCs/>
        </w:rPr>
        <w:t xml:space="preserve">        "\n",</w:t>
      </w:r>
    </w:p>
    <w:p w14:paraId="3435709D" w14:textId="77777777" w:rsidR="001B118E" w:rsidRPr="00B46C9B" w:rsidRDefault="001B118E" w:rsidP="001B118E">
      <w:pPr>
        <w:rPr>
          <w:b/>
          <w:bCs/>
        </w:rPr>
      </w:pPr>
      <w:r w:rsidRPr="00B46C9B">
        <w:rPr>
          <w:b/>
          <w:bCs/>
        </w:rPr>
        <w:t xml:space="preserve">        "Evaluate the Model: Use the testing data to assess the model's performance using metrics like Mean Absolute Error (MAE), Mean Squared Error (MSE), or Root Mean Squared Error (RMSE).\n",</w:t>
      </w:r>
    </w:p>
    <w:p w14:paraId="012E0F74" w14:textId="77777777" w:rsidR="001B118E" w:rsidRPr="00B46C9B" w:rsidRDefault="001B118E" w:rsidP="001B118E">
      <w:pPr>
        <w:rPr>
          <w:b/>
          <w:bCs/>
        </w:rPr>
      </w:pPr>
      <w:r w:rsidRPr="00B46C9B">
        <w:rPr>
          <w:b/>
          <w:bCs/>
        </w:rPr>
        <w:t xml:space="preserve">        "\n",</w:t>
      </w:r>
    </w:p>
    <w:p w14:paraId="5F139581" w14:textId="77777777" w:rsidR="001B118E" w:rsidRPr="00B46C9B" w:rsidRDefault="001B118E" w:rsidP="001B118E">
      <w:pPr>
        <w:rPr>
          <w:b/>
          <w:bCs/>
        </w:rPr>
      </w:pPr>
      <w:r w:rsidRPr="00B46C9B">
        <w:rPr>
          <w:b/>
          <w:bCs/>
        </w:rPr>
        <w:t xml:space="preserve">        "Tune Hyperparameters: Optimize the model's hyperparameters to improve its performance.\n",</w:t>
      </w:r>
    </w:p>
    <w:p w14:paraId="0D5B50D5" w14:textId="77777777" w:rsidR="001B118E" w:rsidRPr="00B46C9B" w:rsidRDefault="001B118E" w:rsidP="001B118E">
      <w:pPr>
        <w:rPr>
          <w:b/>
          <w:bCs/>
        </w:rPr>
      </w:pPr>
      <w:r w:rsidRPr="00B46C9B">
        <w:rPr>
          <w:b/>
          <w:bCs/>
        </w:rPr>
        <w:t xml:space="preserve">        "\n",</w:t>
      </w:r>
    </w:p>
    <w:p w14:paraId="0338A797" w14:textId="77777777" w:rsidR="001B118E" w:rsidRPr="00B46C9B" w:rsidRDefault="001B118E" w:rsidP="001B118E">
      <w:pPr>
        <w:rPr>
          <w:b/>
          <w:bCs/>
        </w:rPr>
      </w:pPr>
      <w:r w:rsidRPr="00B46C9B">
        <w:rPr>
          <w:b/>
          <w:bCs/>
        </w:rPr>
        <w:t xml:space="preserve">        "Make Predictions: Once the model is trained and tuned, you can make predictions on future demand based on new data.\n",</w:t>
      </w:r>
    </w:p>
    <w:p w14:paraId="2F8205C7" w14:textId="77777777" w:rsidR="001B118E" w:rsidRPr="00B46C9B" w:rsidRDefault="001B118E" w:rsidP="001B118E">
      <w:pPr>
        <w:rPr>
          <w:b/>
          <w:bCs/>
        </w:rPr>
      </w:pPr>
      <w:r w:rsidRPr="00B46C9B">
        <w:rPr>
          <w:b/>
          <w:bCs/>
        </w:rPr>
        <w:t xml:space="preserve">        "\n",</w:t>
      </w:r>
    </w:p>
    <w:p w14:paraId="2A24666F" w14:textId="77777777" w:rsidR="001B118E" w:rsidRPr="00B46C9B" w:rsidRDefault="001B118E" w:rsidP="001B118E">
      <w:pPr>
        <w:rPr>
          <w:b/>
          <w:bCs/>
        </w:rPr>
      </w:pPr>
      <w:r w:rsidRPr="00B46C9B">
        <w:rPr>
          <w:b/>
          <w:bCs/>
        </w:rPr>
        <w:t xml:space="preserve">        "Visualize Results: Visualize the model's predictions and compare them to actual demand to assess accuracy.\n",</w:t>
      </w:r>
    </w:p>
    <w:p w14:paraId="517A7136" w14:textId="77777777" w:rsidR="001B118E" w:rsidRPr="00B46C9B" w:rsidRDefault="001B118E" w:rsidP="001B118E">
      <w:pPr>
        <w:rPr>
          <w:b/>
          <w:bCs/>
        </w:rPr>
      </w:pPr>
      <w:r w:rsidRPr="00B46C9B">
        <w:rPr>
          <w:b/>
          <w:bCs/>
        </w:rPr>
        <w:t xml:space="preserve">        "\n",</w:t>
      </w:r>
    </w:p>
    <w:p w14:paraId="615609FE" w14:textId="77777777" w:rsidR="001B118E" w:rsidRPr="00B46C9B" w:rsidRDefault="001B118E" w:rsidP="001B118E">
      <w:pPr>
        <w:rPr>
          <w:b/>
          <w:bCs/>
        </w:rPr>
      </w:pPr>
      <w:r w:rsidRPr="00B46C9B">
        <w:rPr>
          <w:b/>
          <w:bCs/>
        </w:rPr>
        <w:t xml:space="preserve">        "Here's a simple Python code snippet that demonstrates a basic linear regression model for product demand prediction:bold text"</w:t>
      </w:r>
    </w:p>
    <w:p w14:paraId="3CCA4C43" w14:textId="77777777" w:rsidR="001B118E" w:rsidRPr="00B46C9B" w:rsidRDefault="001B118E" w:rsidP="001B118E">
      <w:pPr>
        <w:rPr>
          <w:b/>
          <w:bCs/>
        </w:rPr>
      </w:pPr>
      <w:r w:rsidRPr="00B46C9B">
        <w:rPr>
          <w:b/>
          <w:bCs/>
        </w:rPr>
        <w:t xml:space="preserve">      ],</w:t>
      </w:r>
    </w:p>
    <w:p w14:paraId="37DC6AE6" w14:textId="77777777" w:rsidR="001B118E" w:rsidRPr="00B46C9B" w:rsidRDefault="001B118E" w:rsidP="001B118E">
      <w:pPr>
        <w:rPr>
          <w:b/>
          <w:bCs/>
        </w:rPr>
      </w:pPr>
      <w:r w:rsidRPr="00B46C9B">
        <w:rPr>
          <w:b/>
          <w:bCs/>
        </w:rPr>
        <w:t xml:space="preserve">      "metadata": {</w:t>
      </w:r>
    </w:p>
    <w:p w14:paraId="1DFDDB1D" w14:textId="77777777" w:rsidR="001B118E" w:rsidRPr="00B46C9B" w:rsidRDefault="001B118E" w:rsidP="001B118E">
      <w:pPr>
        <w:rPr>
          <w:b/>
          <w:bCs/>
        </w:rPr>
      </w:pPr>
      <w:r w:rsidRPr="00B46C9B">
        <w:rPr>
          <w:b/>
          <w:bCs/>
        </w:rPr>
        <w:t xml:space="preserve">        "id": "aLxQDADbW9xy"</w:t>
      </w:r>
    </w:p>
    <w:p w14:paraId="2ECBAE0B" w14:textId="77777777" w:rsidR="001B118E" w:rsidRPr="00B46C9B" w:rsidRDefault="001B118E" w:rsidP="001B118E">
      <w:pPr>
        <w:rPr>
          <w:b/>
          <w:bCs/>
        </w:rPr>
      </w:pPr>
      <w:r w:rsidRPr="00B46C9B">
        <w:rPr>
          <w:b/>
          <w:bCs/>
        </w:rPr>
        <w:t xml:space="preserve">      }</w:t>
      </w:r>
    </w:p>
    <w:p w14:paraId="56E0B2E9" w14:textId="77777777" w:rsidR="001B118E" w:rsidRPr="00B46C9B" w:rsidRDefault="001B118E" w:rsidP="001B118E">
      <w:pPr>
        <w:rPr>
          <w:b/>
          <w:bCs/>
        </w:rPr>
      </w:pPr>
      <w:r w:rsidRPr="00B46C9B">
        <w:rPr>
          <w:b/>
          <w:bCs/>
        </w:rPr>
        <w:t xml:space="preserve">    },</w:t>
      </w:r>
    </w:p>
    <w:p w14:paraId="053C8976" w14:textId="77777777" w:rsidR="001B118E" w:rsidRPr="00B46C9B" w:rsidRDefault="001B118E" w:rsidP="001B118E">
      <w:pPr>
        <w:rPr>
          <w:b/>
          <w:bCs/>
        </w:rPr>
      </w:pPr>
      <w:r w:rsidRPr="00B46C9B">
        <w:rPr>
          <w:b/>
          <w:bCs/>
        </w:rPr>
        <w:t xml:space="preserve">    {</w:t>
      </w:r>
    </w:p>
    <w:p w14:paraId="7E722E28" w14:textId="77777777" w:rsidR="001B118E" w:rsidRPr="00B46C9B" w:rsidRDefault="001B118E" w:rsidP="001B118E">
      <w:pPr>
        <w:rPr>
          <w:b/>
          <w:bCs/>
        </w:rPr>
      </w:pPr>
      <w:r w:rsidRPr="00B46C9B">
        <w:rPr>
          <w:b/>
          <w:bCs/>
        </w:rPr>
        <w:t xml:space="preserve">      "cell_type": "code",</w:t>
      </w:r>
    </w:p>
    <w:p w14:paraId="7D61C0DE" w14:textId="77777777" w:rsidR="001B118E" w:rsidRPr="00B46C9B" w:rsidRDefault="001B118E" w:rsidP="001B118E">
      <w:pPr>
        <w:rPr>
          <w:b/>
          <w:bCs/>
        </w:rPr>
      </w:pPr>
      <w:r w:rsidRPr="00B46C9B">
        <w:rPr>
          <w:b/>
          <w:bCs/>
        </w:rPr>
        <w:t xml:space="preserve">      "source": [</w:t>
      </w:r>
    </w:p>
    <w:p w14:paraId="2A310D18" w14:textId="77777777" w:rsidR="001B118E" w:rsidRPr="00B46C9B" w:rsidRDefault="001B118E" w:rsidP="001B118E">
      <w:pPr>
        <w:rPr>
          <w:b/>
          <w:bCs/>
        </w:rPr>
      </w:pPr>
      <w:r w:rsidRPr="00B46C9B">
        <w:rPr>
          <w:b/>
          <w:bCs/>
        </w:rPr>
        <w:t xml:space="preserve">        "import numpy as np\n",</w:t>
      </w:r>
    </w:p>
    <w:p w14:paraId="36D022B8" w14:textId="77777777" w:rsidR="001B118E" w:rsidRPr="00B46C9B" w:rsidRDefault="001B118E" w:rsidP="001B118E">
      <w:pPr>
        <w:rPr>
          <w:b/>
          <w:bCs/>
        </w:rPr>
      </w:pPr>
      <w:r w:rsidRPr="00B46C9B">
        <w:rPr>
          <w:b/>
          <w:bCs/>
        </w:rPr>
        <w:t xml:space="preserve">        "from sklearn.model_selection import train_test_split\n",</w:t>
      </w:r>
    </w:p>
    <w:p w14:paraId="69D0ADE1" w14:textId="77777777" w:rsidR="001B118E" w:rsidRPr="00B46C9B" w:rsidRDefault="001B118E" w:rsidP="001B118E">
      <w:pPr>
        <w:rPr>
          <w:b/>
          <w:bCs/>
        </w:rPr>
      </w:pPr>
      <w:r w:rsidRPr="00B46C9B">
        <w:rPr>
          <w:b/>
          <w:bCs/>
        </w:rPr>
        <w:t xml:space="preserve">        "from sklearn.linear_model import LinearRegression\n",</w:t>
      </w:r>
    </w:p>
    <w:p w14:paraId="05AB840F" w14:textId="77777777" w:rsidR="001B118E" w:rsidRPr="00B46C9B" w:rsidRDefault="001B118E" w:rsidP="001B118E">
      <w:pPr>
        <w:rPr>
          <w:b/>
          <w:bCs/>
        </w:rPr>
      </w:pPr>
      <w:r w:rsidRPr="00B46C9B">
        <w:rPr>
          <w:b/>
          <w:bCs/>
        </w:rPr>
        <w:t xml:space="preserve">        "\n",</w:t>
      </w:r>
    </w:p>
    <w:p w14:paraId="1FF5D578" w14:textId="77777777" w:rsidR="001B118E" w:rsidRPr="00B46C9B" w:rsidRDefault="001B118E" w:rsidP="001B118E">
      <w:pPr>
        <w:rPr>
          <w:b/>
          <w:bCs/>
        </w:rPr>
      </w:pPr>
      <w:r w:rsidRPr="00B46C9B">
        <w:rPr>
          <w:b/>
          <w:bCs/>
        </w:rPr>
        <w:t xml:space="preserve">        "# Sample data (replace with your dataset)\n",</w:t>
      </w:r>
    </w:p>
    <w:p w14:paraId="350B21E7" w14:textId="77777777" w:rsidR="001B118E" w:rsidRPr="00B46C9B" w:rsidRDefault="001B118E" w:rsidP="001B118E">
      <w:pPr>
        <w:rPr>
          <w:b/>
          <w:bCs/>
        </w:rPr>
      </w:pPr>
      <w:r w:rsidRPr="00B46C9B">
        <w:rPr>
          <w:b/>
          <w:bCs/>
        </w:rPr>
        <w:t xml:space="preserve">        "X = np.array([1, 2, 3, 4, 5]).reshape(-1, 1)  # Features\n",</w:t>
      </w:r>
    </w:p>
    <w:p w14:paraId="0720756F" w14:textId="77777777" w:rsidR="001B118E" w:rsidRPr="00B46C9B" w:rsidRDefault="001B118E" w:rsidP="001B118E">
      <w:pPr>
        <w:rPr>
          <w:b/>
          <w:bCs/>
        </w:rPr>
      </w:pPr>
      <w:r w:rsidRPr="00B46C9B">
        <w:rPr>
          <w:b/>
          <w:bCs/>
        </w:rPr>
        <w:t xml:space="preserve">        "y = np.array([2, 4, 5, 4, 5])  # Target variable\n",</w:t>
      </w:r>
    </w:p>
    <w:p w14:paraId="0345E6FD" w14:textId="77777777" w:rsidR="001B118E" w:rsidRPr="00B46C9B" w:rsidRDefault="001B118E" w:rsidP="001B118E">
      <w:pPr>
        <w:rPr>
          <w:b/>
          <w:bCs/>
        </w:rPr>
      </w:pPr>
      <w:r w:rsidRPr="00B46C9B">
        <w:rPr>
          <w:b/>
          <w:bCs/>
        </w:rPr>
        <w:t xml:space="preserve">        "\n",</w:t>
      </w:r>
    </w:p>
    <w:p w14:paraId="2BBB2C36" w14:textId="77777777" w:rsidR="001B118E" w:rsidRPr="00B46C9B" w:rsidRDefault="001B118E" w:rsidP="001B118E">
      <w:pPr>
        <w:rPr>
          <w:b/>
          <w:bCs/>
        </w:rPr>
      </w:pPr>
      <w:r w:rsidRPr="00B46C9B">
        <w:rPr>
          <w:b/>
          <w:bCs/>
        </w:rPr>
        <w:t xml:space="preserve">        "# Split the data into training and testing sets\n",</w:t>
      </w:r>
    </w:p>
    <w:p w14:paraId="469BE537" w14:textId="77777777" w:rsidR="001B118E" w:rsidRPr="00B46C9B" w:rsidRDefault="001B118E" w:rsidP="001B118E">
      <w:pPr>
        <w:rPr>
          <w:b/>
          <w:bCs/>
        </w:rPr>
      </w:pPr>
      <w:r w:rsidRPr="00B46C9B">
        <w:rPr>
          <w:b/>
          <w:bCs/>
        </w:rPr>
        <w:t xml:space="preserve">        "X_train, X_test, y_train, y_test = train_test_split(X, y, test_size=0.2, random_state=42)\n",</w:t>
      </w:r>
    </w:p>
    <w:p w14:paraId="65B55867" w14:textId="77777777" w:rsidR="001B118E" w:rsidRPr="00B46C9B" w:rsidRDefault="001B118E" w:rsidP="001B118E">
      <w:pPr>
        <w:rPr>
          <w:b/>
          <w:bCs/>
        </w:rPr>
      </w:pPr>
      <w:r w:rsidRPr="00B46C9B">
        <w:rPr>
          <w:b/>
          <w:bCs/>
        </w:rPr>
        <w:t xml:space="preserve">        "\n",</w:t>
      </w:r>
    </w:p>
    <w:p w14:paraId="790D570F" w14:textId="77777777" w:rsidR="001B118E" w:rsidRPr="00B46C9B" w:rsidRDefault="001B118E" w:rsidP="001B118E">
      <w:pPr>
        <w:rPr>
          <w:b/>
          <w:bCs/>
        </w:rPr>
      </w:pPr>
      <w:r w:rsidRPr="00B46C9B">
        <w:rPr>
          <w:b/>
          <w:bCs/>
        </w:rPr>
        <w:t xml:space="preserve">        "# Create and train a linear regression model\n",</w:t>
      </w:r>
    </w:p>
    <w:p w14:paraId="0FD1CD05" w14:textId="77777777" w:rsidR="001B118E" w:rsidRPr="00B46C9B" w:rsidRDefault="001B118E" w:rsidP="001B118E">
      <w:pPr>
        <w:rPr>
          <w:b/>
          <w:bCs/>
        </w:rPr>
      </w:pPr>
      <w:r w:rsidRPr="00B46C9B">
        <w:rPr>
          <w:b/>
          <w:bCs/>
        </w:rPr>
        <w:t xml:space="preserve">        "model = LinearRegression()\n",</w:t>
      </w:r>
    </w:p>
    <w:p w14:paraId="7EB2E1F3" w14:textId="77777777" w:rsidR="001B118E" w:rsidRPr="00B46C9B" w:rsidRDefault="001B118E" w:rsidP="001B118E">
      <w:pPr>
        <w:rPr>
          <w:b/>
          <w:bCs/>
        </w:rPr>
      </w:pPr>
      <w:r w:rsidRPr="00B46C9B">
        <w:rPr>
          <w:b/>
          <w:bCs/>
        </w:rPr>
        <w:t xml:space="preserve">        "model.fit(X_train, y_train)\n",</w:t>
      </w:r>
    </w:p>
    <w:p w14:paraId="2F931CC4" w14:textId="77777777" w:rsidR="001B118E" w:rsidRPr="00B46C9B" w:rsidRDefault="001B118E" w:rsidP="001B118E">
      <w:pPr>
        <w:rPr>
          <w:b/>
          <w:bCs/>
        </w:rPr>
      </w:pPr>
      <w:r w:rsidRPr="00B46C9B">
        <w:rPr>
          <w:b/>
          <w:bCs/>
        </w:rPr>
        <w:t xml:space="preserve">        "\n",</w:t>
      </w:r>
    </w:p>
    <w:p w14:paraId="39C35DDA" w14:textId="77777777" w:rsidR="001B118E" w:rsidRPr="00B46C9B" w:rsidRDefault="001B118E" w:rsidP="001B118E">
      <w:pPr>
        <w:rPr>
          <w:b/>
          <w:bCs/>
        </w:rPr>
      </w:pPr>
      <w:r w:rsidRPr="00B46C9B">
        <w:rPr>
          <w:b/>
          <w:bCs/>
        </w:rPr>
        <w:t xml:space="preserve">        "# Make predictions on the test data\n",</w:t>
      </w:r>
    </w:p>
    <w:p w14:paraId="16F43516" w14:textId="77777777" w:rsidR="001B118E" w:rsidRPr="00B46C9B" w:rsidRDefault="001B118E" w:rsidP="001B118E">
      <w:pPr>
        <w:rPr>
          <w:b/>
          <w:bCs/>
        </w:rPr>
      </w:pPr>
      <w:r w:rsidRPr="00B46C9B">
        <w:rPr>
          <w:b/>
          <w:bCs/>
        </w:rPr>
        <w:t xml:space="preserve">        "y_pred = model.predict(X_test)\n",</w:t>
      </w:r>
    </w:p>
    <w:p w14:paraId="31A54C02" w14:textId="77777777" w:rsidR="001B118E" w:rsidRPr="00B46C9B" w:rsidRDefault="001B118E" w:rsidP="001B118E">
      <w:pPr>
        <w:rPr>
          <w:b/>
          <w:bCs/>
        </w:rPr>
      </w:pPr>
      <w:r w:rsidRPr="00B46C9B">
        <w:rPr>
          <w:b/>
          <w:bCs/>
        </w:rPr>
        <w:t xml:space="preserve">        "\n",</w:t>
      </w:r>
    </w:p>
    <w:p w14:paraId="2D61B95A" w14:textId="77777777" w:rsidR="001B118E" w:rsidRPr="00B46C9B" w:rsidRDefault="001B118E" w:rsidP="001B118E">
      <w:pPr>
        <w:rPr>
          <w:b/>
          <w:bCs/>
        </w:rPr>
      </w:pPr>
      <w:r w:rsidRPr="00B46C9B">
        <w:rPr>
          <w:b/>
          <w:bCs/>
        </w:rPr>
        <w:t xml:space="preserve">        "# Display the model's coefficients and intercept\n",</w:t>
      </w:r>
    </w:p>
    <w:p w14:paraId="19107642" w14:textId="77777777" w:rsidR="001B118E" w:rsidRPr="00B46C9B" w:rsidRDefault="001B118E" w:rsidP="001B118E">
      <w:pPr>
        <w:rPr>
          <w:b/>
          <w:bCs/>
        </w:rPr>
      </w:pPr>
      <w:r w:rsidRPr="00B46C9B">
        <w:rPr>
          <w:b/>
          <w:bCs/>
        </w:rPr>
        <w:t xml:space="preserve">        "print(\"Model Coefficients:\", model.coef_)\n",</w:t>
      </w:r>
    </w:p>
    <w:p w14:paraId="27957D2C" w14:textId="77777777" w:rsidR="001B118E" w:rsidRPr="00B46C9B" w:rsidRDefault="001B118E" w:rsidP="001B118E">
      <w:pPr>
        <w:rPr>
          <w:b/>
          <w:bCs/>
        </w:rPr>
      </w:pPr>
      <w:r w:rsidRPr="00B46C9B">
        <w:rPr>
          <w:b/>
          <w:bCs/>
        </w:rPr>
        <w:t xml:space="preserve">        "print(\"Model Intercept:\", model.intercept_)\n",</w:t>
      </w:r>
    </w:p>
    <w:p w14:paraId="2CEFC77E" w14:textId="77777777" w:rsidR="001B118E" w:rsidRPr="00B46C9B" w:rsidRDefault="001B118E" w:rsidP="001B118E">
      <w:pPr>
        <w:rPr>
          <w:b/>
          <w:bCs/>
        </w:rPr>
      </w:pPr>
      <w:r w:rsidRPr="00B46C9B">
        <w:rPr>
          <w:b/>
          <w:bCs/>
        </w:rPr>
        <w:t xml:space="preserve">        "\n",</w:t>
      </w:r>
    </w:p>
    <w:p w14:paraId="05C503B2" w14:textId="77777777" w:rsidR="001B118E" w:rsidRPr="00B46C9B" w:rsidRDefault="001B118E" w:rsidP="001B118E">
      <w:pPr>
        <w:rPr>
          <w:b/>
          <w:bCs/>
        </w:rPr>
      </w:pPr>
      <w:r w:rsidRPr="00B46C9B">
        <w:rPr>
          <w:b/>
          <w:bCs/>
        </w:rPr>
        <w:t xml:space="preserve">        "# Display the predicted output\n",</w:t>
      </w:r>
    </w:p>
    <w:p w14:paraId="722B6BBF" w14:textId="77777777" w:rsidR="001B118E" w:rsidRPr="00B46C9B" w:rsidRDefault="001B118E" w:rsidP="001B118E">
      <w:pPr>
        <w:rPr>
          <w:b/>
          <w:bCs/>
        </w:rPr>
      </w:pPr>
      <w:r w:rsidRPr="00B46C9B">
        <w:rPr>
          <w:b/>
          <w:bCs/>
        </w:rPr>
        <w:t xml:space="preserve">        "print(\"Predicted Output:\", y_pred)"</w:t>
      </w:r>
    </w:p>
    <w:p w14:paraId="06D18569" w14:textId="77777777" w:rsidR="001B118E" w:rsidRPr="00B46C9B" w:rsidRDefault="001B118E" w:rsidP="001B118E">
      <w:pPr>
        <w:rPr>
          <w:b/>
          <w:bCs/>
        </w:rPr>
      </w:pPr>
      <w:r w:rsidRPr="00B46C9B">
        <w:rPr>
          <w:b/>
          <w:bCs/>
        </w:rPr>
        <w:t xml:space="preserve">      ],</w:t>
      </w:r>
    </w:p>
    <w:p w14:paraId="2EF7CCC3" w14:textId="77777777" w:rsidR="001B118E" w:rsidRPr="00B46C9B" w:rsidRDefault="001B118E" w:rsidP="001B118E">
      <w:pPr>
        <w:rPr>
          <w:b/>
          <w:bCs/>
        </w:rPr>
      </w:pPr>
      <w:r w:rsidRPr="00B46C9B">
        <w:rPr>
          <w:b/>
          <w:bCs/>
        </w:rPr>
        <w:t xml:space="preserve">      "metadata": {</w:t>
      </w:r>
    </w:p>
    <w:p w14:paraId="7377107B" w14:textId="77777777" w:rsidR="001B118E" w:rsidRPr="00B46C9B" w:rsidRDefault="001B118E" w:rsidP="001B118E">
      <w:pPr>
        <w:rPr>
          <w:b/>
          <w:bCs/>
        </w:rPr>
      </w:pPr>
      <w:r w:rsidRPr="00B46C9B">
        <w:rPr>
          <w:b/>
          <w:bCs/>
        </w:rPr>
        <w:t xml:space="preserve">        "colab": {</w:t>
      </w:r>
    </w:p>
    <w:p w14:paraId="39C02F00" w14:textId="77777777" w:rsidR="001B118E" w:rsidRPr="00B46C9B" w:rsidRDefault="001B118E" w:rsidP="001B118E">
      <w:pPr>
        <w:rPr>
          <w:b/>
          <w:bCs/>
        </w:rPr>
      </w:pPr>
      <w:r w:rsidRPr="00B46C9B">
        <w:rPr>
          <w:b/>
          <w:bCs/>
        </w:rPr>
        <w:t xml:space="preserve">          "base_uri": "https://localhost:8080/"</w:t>
      </w:r>
    </w:p>
    <w:p w14:paraId="1CD7F7A2" w14:textId="77777777" w:rsidR="001B118E" w:rsidRPr="00B46C9B" w:rsidRDefault="001B118E" w:rsidP="001B118E">
      <w:pPr>
        <w:rPr>
          <w:b/>
          <w:bCs/>
        </w:rPr>
      </w:pPr>
      <w:r w:rsidRPr="00B46C9B">
        <w:rPr>
          <w:b/>
          <w:bCs/>
        </w:rPr>
        <w:t xml:space="preserve">        },</w:t>
      </w:r>
    </w:p>
    <w:p w14:paraId="2443B328" w14:textId="77777777" w:rsidR="001B118E" w:rsidRPr="00B46C9B" w:rsidRDefault="001B118E" w:rsidP="001B118E">
      <w:pPr>
        <w:rPr>
          <w:b/>
          <w:bCs/>
        </w:rPr>
      </w:pPr>
      <w:r w:rsidRPr="00B46C9B">
        <w:rPr>
          <w:b/>
          <w:bCs/>
        </w:rPr>
        <w:t xml:space="preserve">        "id": "mqANVlb5Wson",</w:t>
      </w:r>
    </w:p>
    <w:p w14:paraId="543CCCF0" w14:textId="77777777" w:rsidR="001B118E" w:rsidRPr="00B46C9B" w:rsidRDefault="001B118E" w:rsidP="001B118E">
      <w:pPr>
        <w:rPr>
          <w:b/>
          <w:bCs/>
        </w:rPr>
      </w:pPr>
      <w:r w:rsidRPr="00B46C9B">
        <w:rPr>
          <w:b/>
          <w:bCs/>
        </w:rPr>
        <w:t xml:space="preserve">        "outputId": "6743098d-8f9d-458d-90c3-91e9a6385f5c"</w:t>
      </w:r>
    </w:p>
    <w:p w14:paraId="3B8EF100" w14:textId="77777777" w:rsidR="001B118E" w:rsidRPr="00B46C9B" w:rsidRDefault="001B118E" w:rsidP="001B118E">
      <w:pPr>
        <w:rPr>
          <w:b/>
          <w:bCs/>
        </w:rPr>
      </w:pPr>
      <w:r w:rsidRPr="00B46C9B">
        <w:rPr>
          <w:b/>
          <w:bCs/>
        </w:rPr>
        <w:t xml:space="preserve">      },</w:t>
      </w:r>
    </w:p>
    <w:p w14:paraId="75C0505C" w14:textId="77777777" w:rsidR="001B118E" w:rsidRPr="00B46C9B" w:rsidRDefault="001B118E" w:rsidP="001B118E">
      <w:pPr>
        <w:rPr>
          <w:b/>
          <w:bCs/>
        </w:rPr>
      </w:pPr>
      <w:r w:rsidRPr="00B46C9B">
        <w:rPr>
          <w:b/>
          <w:bCs/>
        </w:rPr>
        <w:t xml:space="preserve">      "execution_count": 8,</w:t>
      </w:r>
    </w:p>
    <w:p w14:paraId="6DD7BE93" w14:textId="77777777" w:rsidR="001B118E" w:rsidRPr="00B46C9B" w:rsidRDefault="001B118E" w:rsidP="001B118E">
      <w:pPr>
        <w:rPr>
          <w:b/>
          <w:bCs/>
        </w:rPr>
      </w:pPr>
      <w:r w:rsidRPr="00B46C9B">
        <w:rPr>
          <w:b/>
          <w:bCs/>
        </w:rPr>
        <w:t xml:space="preserve">      "outputs": [</w:t>
      </w:r>
    </w:p>
    <w:p w14:paraId="08B6EF7D" w14:textId="77777777" w:rsidR="001B118E" w:rsidRPr="00B46C9B" w:rsidRDefault="001B118E" w:rsidP="001B118E">
      <w:pPr>
        <w:rPr>
          <w:b/>
          <w:bCs/>
        </w:rPr>
      </w:pPr>
      <w:r w:rsidRPr="00B46C9B">
        <w:rPr>
          <w:b/>
          <w:bCs/>
        </w:rPr>
        <w:t xml:space="preserve">        {</w:t>
      </w:r>
    </w:p>
    <w:p w14:paraId="6D0E390B" w14:textId="77777777" w:rsidR="001B118E" w:rsidRPr="00B46C9B" w:rsidRDefault="001B118E" w:rsidP="001B118E">
      <w:pPr>
        <w:rPr>
          <w:b/>
          <w:bCs/>
        </w:rPr>
      </w:pPr>
      <w:r w:rsidRPr="00B46C9B">
        <w:rPr>
          <w:b/>
          <w:bCs/>
        </w:rPr>
        <w:t xml:space="preserve">          "output_type": "stream",</w:t>
      </w:r>
    </w:p>
    <w:p w14:paraId="55AF4265" w14:textId="77777777" w:rsidR="001B118E" w:rsidRPr="00B46C9B" w:rsidRDefault="001B118E" w:rsidP="001B118E">
      <w:pPr>
        <w:rPr>
          <w:b/>
          <w:bCs/>
        </w:rPr>
      </w:pPr>
      <w:r w:rsidRPr="00B46C9B">
        <w:rPr>
          <w:b/>
          <w:bCs/>
        </w:rPr>
        <w:t xml:space="preserve">          "name": "stdout",</w:t>
      </w:r>
    </w:p>
    <w:p w14:paraId="3F931002" w14:textId="77777777" w:rsidR="001B118E" w:rsidRPr="00B46C9B" w:rsidRDefault="001B118E" w:rsidP="001B118E">
      <w:pPr>
        <w:rPr>
          <w:b/>
          <w:bCs/>
        </w:rPr>
      </w:pPr>
      <w:r w:rsidRPr="00B46C9B">
        <w:rPr>
          <w:b/>
          <w:bCs/>
        </w:rPr>
        <w:t xml:space="preserve">          "text": [</w:t>
      </w:r>
    </w:p>
    <w:p w14:paraId="07D9E51C" w14:textId="77777777" w:rsidR="001B118E" w:rsidRPr="00B46C9B" w:rsidRDefault="001B118E" w:rsidP="001B118E">
      <w:pPr>
        <w:rPr>
          <w:b/>
          <w:bCs/>
        </w:rPr>
      </w:pPr>
      <w:r w:rsidRPr="00B46C9B">
        <w:rPr>
          <w:b/>
          <w:bCs/>
        </w:rPr>
        <w:t xml:space="preserve">            "Model Coefficients: [0.68571429]\n",</w:t>
      </w:r>
    </w:p>
    <w:p w14:paraId="4D37287B" w14:textId="77777777" w:rsidR="001B118E" w:rsidRPr="00B46C9B" w:rsidRDefault="001B118E" w:rsidP="001B118E">
      <w:pPr>
        <w:rPr>
          <w:b/>
          <w:bCs/>
        </w:rPr>
      </w:pPr>
      <w:r w:rsidRPr="00B46C9B">
        <w:rPr>
          <w:b/>
          <w:bCs/>
        </w:rPr>
        <w:t xml:space="preserve">            "Model Intercept: 1.7714285714285714\n",</w:t>
      </w:r>
    </w:p>
    <w:p w14:paraId="5818D132" w14:textId="77777777" w:rsidR="001B118E" w:rsidRPr="00B46C9B" w:rsidRDefault="001B118E" w:rsidP="001B118E">
      <w:pPr>
        <w:rPr>
          <w:b/>
          <w:bCs/>
        </w:rPr>
      </w:pPr>
      <w:r w:rsidRPr="00B46C9B">
        <w:rPr>
          <w:b/>
          <w:bCs/>
        </w:rPr>
        <w:t xml:space="preserve">            "Predicted Output: [3.14285714]\n"</w:t>
      </w:r>
    </w:p>
    <w:p w14:paraId="4B1E5530" w14:textId="77777777" w:rsidR="001B118E" w:rsidRPr="00B46C9B" w:rsidRDefault="001B118E" w:rsidP="001B118E">
      <w:pPr>
        <w:rPr>
          <w:b/>
          <w:bCs/>
        </w:rPr>
      </w:pPr>
      <w:r w:rsidRPr="00B46C9B">
        <w:rPr>
          <w:b/>
          <w:bCs/>
        </w:rPr>
        <w:t xml:space="preserve">          ]</w:t>
      </w:r>
    </w:p>
    <w:p w14:paraId="65B6ED19" w14:textId="77777777" w:rsidR="001B118E" w:rsidRPr="00B46C9B" w:rsidRDefault="001B118E" w:rsidP="001B118E">
      <w:pPr>
        <w:rPr>
          <w:b/>
          <w:bCs/>
        </w:rPr>
      </w:pPr>
      <w:r w:rsidRPr="00B46C9B">
        <w:rPr>
          <w:b/>
          <w:bCs/>
        </w:rPr>
        <w:t xml:space="preserve">        }</w:t>
      </w:r>
    </w:p>
    <w:p w14:paraId="35B2D00B" w14:textId="77777777" w:rsidR="001B118E" w:rsidRPr="00B46C9B" w:rsidRDefault="001B118E" w:rsidP="001B118E">
      <w:pPr>
        <w:rPr>
          <w:b/>
          <w:bCs/>
        </w:rPr>
      </w:pPr>
      <w:r w:rsidRPr="00B46C9B">
        <w:rPr>
          <w:b/>
          <w:bCs/>
        </w:rPr>
        <w:t xml:space="preserve">      ]</w:t>
      </w:r>
    </w:p>
    <w:p w14:paraId="27E4086B" w14:textId="77777777" w:rsidR="001B118E" w:rsidRPr="00B46C9B" w:rsidRDefault="001B118E" w:rsidP="001B118E">
      <w:pPr>
        <w:rPr>
          <w:b/>
          <w:bCs/>
        </w:rPr>
      </w:pPr>
      <w:r w:rsidRPr="00B46C9B">
        <w:rPr>
          <w:b/>
          <w:bCs/>
        </w:rPr>
        <w:t xml:space="preserve">    },</w:t>
      </w:r>
    </w:p>
    <w:p w14:paraId="7223C337" w14:textId="77777777" w:rsidR="001B118E" w:rsidRPr="00B46C9B" w:rsidRDefault="001B118E" w:rsidP="001B118E">
      <w:pPr>
        <w:rPr>
          <w:b/>
          <w:bCs/>
        </w:rPr>
      </w:pPr>
      <w:r w:rsidRPr="00B46C9B">
        <w:rPr>
          <w:b/>
          <w:bCs/>
        </w:rPr>
        <w:t xml:space="preserve">    {</w:t>
      </w:r>
    </w:p>
    <w:p w14:paraId="610506B8" w14:textId="77777777" w:rsidR="001B118E" w:rsidRPr="00B46C9B" w:rsidRDefault="001B118E" w:rsidP="001B118E">
      <w:pPr>
        <w:rPr>
          <w:b/>
          <w:bCs/>
        </w:rPr>
      </w:pPr>
      <w:r w:rsidRPr="00B46C9B">
        <w:rPr>
          <w:b/>
          <w:bCs/>
        </w:rPr>
        <w:t xml:space="preserve">      "cell_type": "markdown",</w:t>
      </w:r>
    </w:p>
    <w:p w14:paraId="18DFB6B5" w14:textId="77777777" w:rsidR="001B118E" w:rsidRPr="00B46C9B" w:rsidRDefault="001B118E" w:rsidP="001B118E">
      <w:pPr>
        <w:rPr>
          <w:b/>
          <w:bCs/>
        </w:rPr>
      </w:pPr>
      <w:r w:rsidRPr="00B46C9B">
        <w:rPr>
          <w:b/>
          <w:bCs/>
        </w:rPr>
        <w:t xml:space="preserve">      "source": [</w:t>
      </w:r>
    </w:p>
    <w:p w14:paraId="59710CE1" w14:textId="77777777" w:rsidR="001B118E" w:rsidRPr="00B46C9B" w:rsidRDefault="001B118E" w:rsidP="001B118E">
      <w:pPr>
        <w:rPr>
          <w:b/>
          <w:bCs/>
        </w:rPr>
      </w:pPr>
      <w:r w:rsidRPr="00B46C9B">
        <w:rPr>
          <w:b/>
          <w:bCs/>
        </w:rPr>
        <w:t xml:space="preserve">        "# **Evaluation**\n",</w:t>
      </w:r>
    </w:p>
    <w:p w14:paraId="6107E662" w14:textId="77777777" w:rsidR="001B118E" w:rsidRPr="00B46C9B" w:rsidRDefault="001B118E" w:rsidP="001B118E">
      <w:pPr>
        <w:rPr>
          <w:b/>
          <w:bCs/>
        </w:rPr>
      </w:pPr>
      <w:r w:rsidRPr="00B46C9B">
        <w:rPr>
          <w:b/>
          <w:bCs/>
        </w:rPr>
        <w:t xml:space="preserve">        "\n",</w:t>
      </w:r>
    </w:p>
    <w:p w14:paraId="071E24DB" w14:textId="77777777" w:rsidR="001B118E" w:rsidRPr="00B46C9B" w:rsidRDefault="001B118E" w:rsidP="001B118E">
      <w:pPr>
        <w:rPr>
          <w:b/>
          <w:bCs/>
        </w:rPr>
      </w:pPr>
      <w:r w:rsidRPr="00B46C9B">
        <w:rPr>
          <w:b/>
          <w:bCs/>
        </w:rPr>
        <w:t xml:space="preserve">        "Evaluation:To evaluate the demand for a product, you can create a program that takes in data related to the product and provides an output indicating the level of demand. Here's a simplified Python program that you can use as a starting point. Please note that this is a basic example, and a real-world application would require more sophisticated data analysis and modeling."</w:t>
      </w:r>
    </w:p>
    <w:p w14:paraId="2A78A493" w14:textId="77777777" w:rsidR="001B118E" w:rsidRPr="00B46C9B" w:rsidRDefault="001B118E" w:rsidP="001B118E">
      <w:pPr>
        <w:rPr>
          <w:b/>
          <w:bCs/>
        </w:rPr>
      </w:pPr>
      <w:r w:rsidRPr="00B46C9B">
        <w:rPr>
          <w:b/>
          <w:bCs/>
        </w:rPr>
        <w:t xml:space="preserve">      ],</w:t>
      </w:r>
    </w:p>
    <w:p w14:paraId="714E6C06" w14:textId="77777777" w:rsidR="001B118E" w:rsidRPr="00B46C9B" w:rsidRDefault="001B118E" w:rsidP="001B118E">
      <w:pPr>
        <w:rPr>
          <w:b/>
          <w:bCs/>
        </w:rPr>
      </w:pPr>
      <w:r w:rsidRPr="00B46C9B">
        <w:rPr>
          <w:b/>
          <w:bCs/>
        </w:rPr>
        <w:t xml:space="preserve">      "metadata": {</w:t>
      </w:r>
    </w:p>
    <w:p w14:paraId="68930D1A" w14:textId="77777777" w:rsidR="001B118E" w:rsidRPr="00B46C9B" w:rsidRDefault="001B118E" w:rsidP="001B118E">
      <w:pPr>
        <w:rPr>
          <w:b/>
          <w:bCs/>
        </w:rPr>
      </w:pPr>
      <w:r w:rsidRPr="00B46C9B">
        <w:rPr>
          <w:b/>
          <w:bCs/>
        </w:rPr>
        <w:t xml:space="preserve">        "id": "2GaRUgTZYa1q"</w:t>
      </w:r>
    </w:p>
    <w:p w14:paraId="6C6A8013" w14:textId="77777777" w:rsidR="001B118E" w:rsidRPr="00B46C9B" w:rsidRDefault="001B118E" w:rsidP="001B118E">
      <w:pPr>
        <w:rPr>
          <w:b/>
          <w:bCs/>
        </w:rPr>
      </w:pPr>
      <w:r w:rsidRPr="00B46C9B">
        <w:rPr>
          <w:b/>
          <w:bCs/>
        </w:rPr>
        <w:t xml:space="preserve">      }</w:t>
      </w:r>
    </w:p>
    <w:p w14:paraId="4CC04CBE" w14:textId="77777777" w:rsidR="001B118E" w:rsidRPr="00B46C9B" w:rsidRDefault="001B118E" w:rsidP="001B118E">
      <w:pPr>
        <w:rPr>
          <w:b/>
          <w:bCs/>
        </w:rPr>
      </w:pPr>
      <w:r w:rsidRPr="00B46C9B">
        <w:rPr>
          <w:b/>
          <w:bCs/>
        </w:rPr>
        <w:t xml:space="preserve">    },</w:t>
      </w:r>
    </w:p>
    <w:p w14:paraId="084CE7D3" w14:textId="77777777" w:rsidR="001B118E" w:rsidRPr="00B46C9B" w:rsidRDefault="001B118E" w:rsidP="001B118E">
      <w:pPr>
        <w:rPr>
          <w:b/>
          <w:bCs/>
        </w:rPr>
      </w:pPr>
      <w:r w:rsidRPr="00B46C9B">
        <w:rPr>
          <w:b/>
          <w:bCs/>
        </w:rPr>
        <w:t xml:space="preserve">    {</w:t>
      </w:r>
    </w:p>
    <w:p w14:paraId="0966321E" w14:textId="77777777" w:rsidR="001B118E" w:rsidRPr="00B46C9B" w:rsidRDefault="001B118E" w:rsidP="001B118E">
      <w:pPr>
        <w:rPr>
          <w:b/>
          <w:bCs/>
        </w:rPr>
      </w:pPr>
      <w:r w:rsidRPr="00B46C9B">
        <w:rPr>
          <w:b/>
          <w:bCs/>
        </w:rPr>
        <w:t xml:space="preserve">      "cell_type": "code",</w:t>
      </w:r>
    </w:p>
    <w:p w14:paraId="309D5FAC" w14:textId="77777777" w:rsidR="001B118E" w:rsidRPr="00B46C9B" w:rsidRDefault="001B118E" w:rsidP="001B118E">
      <w:pPr>
        <w:rPr>
          <w:b/>
          <w:bCs/>
        </w:rPr>
      </w:pPr>
      <w:r w:rsidRPr="00B46C9B">
        <w:rPr>
          <w:b/>
          <w:bCs/>
        </w:rPr>
        <w:t xml:space="preserve">      "source": [</w:t>
      </w:r>
    </w:p>
    <w:p w14:paraId="206C1ADC" w14:textId="77777777" w:rsidR="001B118E" w:rsidRPr="00B46C9B" w:rsidRDefault="001B118E" w:rsidP="001B118E">
      <w:pPr>
        <w:rPr>
          <w:b/>
          <w:bCs/>
        </w:rPr>
      </w:pPr>
      <w:r w:rsidRPr="00B46C9B">
        <w:rPr>
          <w:b/>
          <w:bCs/>
        </w:rPr>
        <w:t xml:space="preserve">        "# Import necessary libraries\n",</w:t>
      </w:r>
    </w:p>
    <w:p w14:paraId="6E4F276F" w14:textId="77777777" w:rsidR="001B118E" w:rsidRPr="00B46C9B" w:rsidRDefault="001B118E" w:rsidP="001B118E">
      <w:pPr>
        <w:rPr>
          <w:b/>
          <w:bCs/>
        </w:rPr>
      </w:pPr>
      <w:r w:rsidRPr="00B46C9B">
        <w:rPr>
          <w:b/>
          <w:bCs/>
        </w:rPr>
        <w:t xml:space="preserve">        "import pandas as pd\n",</w:t>
      </w:r>
    </w:p>
    <w:p w14:paraId="6DA8D265" w14:textId="77777777" w:rsidR="001B118E" w:rsidRPr="00B46C9B" w:rsidRDefault="001B118E" w:rsidP="001B118E">
      <w:pPr>
        <w:rPr>
          <w:b/>
          <w:bCs/>
        </w:rPr>
      </w:pPr>
      <w:r w:rsidRPr="00B46C9B">
        <w:rPr>
          <w:b/>
          <w:bCs/>
        </w:rPr>
        <w:t xml:space="preserve">        "\n",</w:t>
      </w:r>
    </w:p>
    <w:p w14:paraId="009C5D50" w14:textId="77777777" w:rsidR="001B118E" w:rsidRPr="00B46C9B" w:rsidRDefault="001B118E" w:rsidP="001B118E">
      <w:pPr>
        <w:rPr>
          <w:b/>
          <w:bCs/>
        </w:rPr>
      </w:pPr>
      <w:r w:rsidRPr="00B46C9B">
        <w:rPr>
          <w:b/>
          <w:bCs/>
        </w:rPr>
        <w:t xml:space="preserve">        "# Sample data for product demand evaluation\n",</w:t>
      </w:r>
    </w:p>
    <w:p w14:paraId="09B479D7" w14:textId="77777777" w:rsidR="001B118E" w:rsidRPr="00B46C9B" w:rsidRDefault="001B118E" w:rsidP="001B118E">
      <w:pPr>
        <w:rPr>
          <w:b/>
          <w:bCs/>
        </w:rPr>
      </w:pPr>
      <w:r w:rsidRPr="00B46C9B">
        <w:rPr>
          <w:b/>
          <w:bCs/>
        </w:rPr>
        <w:t xml:space="preserve">        "data = {\n",</w:t>
      </w:r>
    </w:p>
    <w:p w14:paraId="6BB2F449" w14:textId="77777777" w:rsidR="001B118E" w:rsidRPr="00B46C9B" w:rsidRDefault="001B118E" w:rsidP="001B118E">
      <w:pPr>
        <w:rPr>
          <w:b/>
          <w:bCs/>
        </w:rPr>
      </w:pPr>
      <w:r w:rsidRPr="00B46C9B">
        <w:rPr>
          <w:b/>
          <w:bCs/>
        </w:rPr>
        <w:t xml:space="preserve">        "    'Price': [10, 15, 20, 25, 30],\n",</w:t>
      </w:r>
    </w:p>
    <w:p w14:paraId="4B528F4A" w14:textId="77777777" w:rsidR="001B118E" w:rsidRPr="00B46C9B" w:rsidRDefault="001B118E" w:rsidP="001B118E">
      <w:pPr>
        <w:rPr>
          <w:b/>
          <w:bCs/>
        </w:rPr>
      </w:pPr>
      <w:r w:rsidRPr="00B46C9B">
        <w:rPr>
          <w:b/>
          <w:bCs/>
        </w:rPr>
        <w:t xml:space="preserve">        "    'Advertising': [100, 80, 60, 40, 20],\n",</w:t>
      </w:r>
    </w:p>
    <w:p w14:paraId="394FE838" w14:textId="77777777" w:rsidR="001B118E" w:rsidRPr="00B46C9B" w:rsidRDefault="001B118E" w:rsidP="001B118E">
      <w:pPr>
        <w:rPr>
          <w:b/>
          <w:bCs/>
        </w:rPr>
      </w:pPr>
      <w:r w:rsidRPr="00B46C9B">
        <w:rPr>
          <w:b/>
          <w:bCs/>
        </w:rPr>
        <w:t xml:space="preserve">        "    'Competitor_Price': [12, 14, 18, 22, 28],\n",</w:t>
      </w:r>
    </w:p>
    <w:p w14:paraId="498C7A1E" w14:textId="77777777" w:rsidR="001B118E" w:rsidRPr="00B46C9B" w:rsidRDefault="001B118E" w:rsidP="001B118E">
      <w:pPr>
        <w:rPr>
          <w:b/>
          <w:bCs/>
        </w:rPr>
      </w:pPr>
      <w:r w:rsidRPr="00B46C9B">
        <w:rPr>
          <w:b/>
          <w:bCs/>
        </w:rPr>
        <w:t xml:space="preserve">        "    'Demand': [500, 450, 350, 300, 200]\n",</w:t>
      </w:r>
    </w:p>
    <w:p w14:paraId="2D35BF92" w14:textId="77777777" w:rsidR="001B118E" w:rsidRPr="00B46C9B" w:rsidRDefault="001B118E" w:rsidP="001B118E">
      <w:pPr>
        <w:rPr>
          <w:b/>
          <w:bCs/>
        </w:rPr>
      </w:pPr>
      <w:r w:rsidRPr="00B46C9B">
        <w:rPr>
          <w:b/>
          <w:bCs/>
        </w:rPr>
        <w:t xml:space="preserve">        "}\n",</w:t>
      </w:r>
    </w:p>
    <w:p w14:paraId="02030262" w14:textId="77777777" w:rsidR="001B118E" w:rsidRPr="00B46C9B" w:rsidRDefault="001B118E" w:rsidP="001B118E">
      <w:pPr>
        <w:rPr>
          <w:b/>
          <w:bCs/>
        </w:rPr>
      </w:pPr>
      <w:r w:rsidRPr="00B46C9B">
        <w:rPr>
          <w:b/>
          <w:bCs/>
        </w:rPr>
        <w:t xml:space="preserve">        "\n",</w:t>
      </w:r>
    </w:p>
    <w:p w14:paraId="487F21DF" w14:textId="77777777" w:rsidR="001B118E" w:rsidRPr="00B46C9B" w:rsidRDefault="001B118E" w:rsidP="001B118E">
      <w:pPr>
        <w:rPr>
          <w:b/>
          <w:bCs/>
        </w:rPr>
      </w:pPr>
      <w:r w:rsidRPr="00B46C9B">
        <w:rPr>
          <w:b/>
          <w:bCs/>
        </w:rPr>
        <w:t xml:space="preserve">        "# Create a DataFrame from the data\n",</w:t>
      </w:r>
    </w:p>
    <w:p w14:paraId="504351AA" w14:textId="77777777" w:rsidR="001B118E" w:rsidRPr="00B46C9B" w:rsidRDefault="001B118E" w:rsidP="001B118E">
      <w:pPr>
        <w:rPr>
          <w:b/>
          <w:bCs/>
        </w:rPr>
      </w:pPr>
      <w:r w:rsidRPr="00B46C9B">
        <w:rPr>
          <w:b/>
          <w:bCs/>
        </w:rPr>
        <w:t xml:space="preserve">        "df = pd.DataFrame(data)\n",</w:t>
      </w:r>
    </w:p>
    <w:p w14:paraId="41A0B595" w14:textId="77777777" w:rsidR="001B118E" w:rsidRPr="00B46C9B" w:rsidRDefault="001B118E" w:rsidP="001B118E">
      <w:pPr>
        <w:rPr>
          <w:b/>
          <w:bCs/>
        </w:rPr>
      </w:pPr>
      <w:r w:rsidRPr="00B46C9B">
        <w:rPr>
          <w:b/>
          <w:bCs/>
        </w:rPr>
        <w:t xml:space="preserve">        "\n",</w:t>
      </w:r>
    </w:p>
    <w:p w14:paraId="4D62F244" w14:textId="77777777" w:rsidR="001B118E" w:rsidRPr="00B46C9B" w:rsidRDefault="001B118E" w:rsidP="001B118E">
      <w:pPr>
        <w:rPr>
          <w:b/>
          <w:bCs/>
        </w:rPr>
      </w:pPr>
      <w:r w:rsidRPr="00B46C9B">
        <w:rPr>
          <w:b/>
          <w:bCs/>
        </w:rPr>
        <w:t xml:space="preserve">        "# Function to evaluate product demand\n",</w:t>
      </w:r>
    </w:p>
    <w:p w14:paraId="67F4EC13" w14:textId="77777777" w:rsidR="001B118E" w:rsidRPr="00B46C9B" w:rsidRDefault="001B118E" w:rsidP="001B118E">
      <w:pPr>
        <w:rPr>
          <w:b/>
          <w:bCs/>
        </w:rPr>
      </w:pPr>
      <w:r w:rsidRPr="00B46C9B">
        <w:rPr>
          <w:b/>
          <w:bCs/>
        </w:rPr>
        <w:t xml:space="preserve">        "def evaluate_demand(product_data):\n",</w:t>
      </w:r>
    </w:p>
    <w:p w14:paraId="3A1178C8" w14:textId="77777777" w:rsidR="001B118E" w:rsidRPr="00B46C9B" w:rsidRDefault="001B118E" w:rsidP="001B118E">
      <w:pPr>
        <w:rPr>
          <w:b/>
          <w:bCs/>
        </w:rPr>
      </w:pPr>
      <w:r w:rsidRPr="00B46C9B">
        <w:rPr>
          <w:b/>
          <w:bCs/>
        </w:rPr>
        <w:t xml:space="preserve">        "    price = product_data['Price']\n",</w:t>
      </w:r>
    </w:p>
    <w:p w14:paraId="4B536F5E" w14:textId="77777777" w:rsidR="001B118E" w:rsidRPr="00B46C9B" w:rsidRDefault="001B118E" w:rsidP="001B118E">
      <w:pPr>
        <w:rPr>
          <w:b/>
          <w:bCs/>
        </w:rPr>
      </w:pPr>
      <w:r w:rsidRPr="00B46C9B">
        <w:rPr>
          <w:b/>
          <w:bCs/>
        </w:rPr>
        <w:t xml:space="preserve">        "    advertising = product_data['Advertising']\n",</w:t>
      </w:r>
    </w:p>
    <w:p w14:paraId="5AE43367" w14:textId="77777777" w:rsidR="001B118E" w:rsidRPr="00B46C9B" w:rsidRDefault="001B118E" w:rsidP="001B118E">
      <w:pPr>
        <w:rPr>
          <w:b/>
          <w:bCs/>
        </w:rPr>
      </w:pPr>
      <w:r w:rsidRPr="00B46C9B">
        <w:rPr>
          <w:b/>
          <w:bCs/>
        </w:rPr>
        <w:t xml:space="preserve">        "    competitor_price = product_data['Competitor_Price']\n",</w:t>
      </w:r>
    </w:p>
    <w:p w14:paraId="7F94D07A" w14:textId="77777777" w:rsidR="001B118E" w:rsidRPr="00B46C9B" w:rsidRDefault="001B118E" w:rsidP="001B118E">
      <w:pPr>
        <w:rPr>
          <w:b/>
          <w:bCs/>
        </w:rPr>
      </w:pPr>
      <w:r w:rsidRPr="00B46C9B">
        <w:rPr>
          <w:b/>
          <w:bCs/>
        </w:rPr>
        <w:t xml:space="preserve">        "\n",</w:t>
      </w:r>
    </w:p>
    <w:p w14:paraId="0B0EE544" w14:textId="77777777" w:rsidR="001B118E" w:rsidRPr="00B46C9B" w:rsidRDefault="001B118E" w:rsidP="001B118E">
      <w:pPr>
        <w:rPr>
          <w:b/>
          <w:bCs/>
        </w:rPr>
      </w:pPr>
      <w:r w:rsidRPr="00B46C9B">
        <w:rPr>
          <w:b/>
          <w:bCs/>
        </w:rPr>
        <w:t xml:space="preserve">        "    # You can customize this formula based on your specific needs\n",</w:t>
      </w:r>
    </w:p>
    <w:p w14:paraId="557E0871" w14:textId="77777777" w:rsidR="001B118E" w:rsidRPr="00B46C9B" w:rsidRDefault="001B118E" w:rsidP="001B118E">
      <w:pPr>
        <w:rPr>
          <w:b/>
          <w:bCs/>
        </w:rPr>
      </w:pPr>
      <w:r w:rsidRPr="00B46C9B">
        <w:rPr>
          <w:b/>
          <w:bCs/>
        </w:rPr>
        <w:t xml:space="preserve">        "    demand = 1000 - (price * 20) + (advertising * 5) - (competitor_price * 10)\n",</w:t>
      </w:r>
    </w:p>
    <w:p w14:paraId="5F16AD5E" w14:textId="77777777" w:rsidR="001B118E" w:rsidRPr="00B46C9B" w:rsidRDefault="001B118E" w:rsidP="001B118E">
      <w:pPr>
        <w:rPr>
          <w:b/>
          <w:bCs/>
        </w:rPr>
      </w:pPr>
      <w:r w:rsidRPr="00B46C9B">
        <w:rPr>
          <w:b/>
          <w:bCs/>
        </w:rPr>
        <w:t xml:space="preserve">        "\n",</w:t>
      </w:r>
    </w:p>
    <w:p w14:paraId="0405D295" w14:textId="77777777" w:rsidR="001B118E" w:rsidRPr="00B46C9B" w:rsidRDefault="001B118E" w:rsidP="001B118E">
      <w:pPr>
        <w:rPr>
          <w:b/>
          <w:bCs/>
        </w:rPr>
      </w:pPr>
      <w:r w:rsidRPr="00B46C9B">
        <w:rPr>
          <w:b/>
          <w:bCs/>
        </w:rPr>
        <w:t xml:space="preserve">        "    return demand\n",</w:t>
      </w:r>
    </w:p>
    <w:p w14:paraId="6E6C5307" w14:textId="77777777" w:rsidR="001B118E" w:rsidRPr="00B46C9B" w:rsidRDefault="001B118E" w:rsidP="001B118E">
      <w:pPr>
        <w:rPr>
          <w:b/>
          <w:bCs/>
        </w:rPr>
      </w:pPr>
      <w:r w:rsidRPr="00B46C9B">
        <w:rPr>
          <w:b/>
          <w:bCs/>
        </w:rPr>
        <w:t xml:space="preserve">        "\n",</w:t>
      </w:r>
    </w:p>
    <w:p w14:paraId="4CBA1686" w14:textId="77777777" w:rsidR="001B118E" w:rsidRPr="00B46C9B" w:rsidRDefault="001B118E" w:rsidP="001B118E">
      <w:pPr>
        <w:rPr>
          <w:b/>
          <w:bCs/>
        </w:rPr>
      </w:pPr>
      <w:r w:rsidRPr="00B46C9B">
        <w:rPr>
          <w:b/>
          <w:bCs/>
        </w:rPr>
        <w:t xml:space="preserve">        "# Apply the evaluation function to each row in the DataFrame\n",</w:t>
      </w:r>
    </w:p>
    <w:p w14:paraId="19FEEA93" w14:textId="77777777" w:rsidR="001B118E" w:rsidRPr="00B46C9B" w:rsidRDefault="001B118E" w:rsidP="001B118E">
      <w:pPr>
        <w:rPr>
          <w:b/>
          <w:bCs/>
        </w:rPr>
      </w:pPr>
      <w:r w:rsidRPr="00B46C9B">
        <w:rPr>
          <w:b/>
          <w:bCs/>
        </w:rPr>
        <w:t xml:space="preserve">        "df['Estimated_Demand'] = df.apply(evaluate_demand, axis=1)\n",</w:t>
      </w:r>
    </w:p>
    <w:p w14:paraId="6379BF59" w14:textId="77777777" w:rsidR="001B118E" w:rsidRPr="00B46C9B" w:rsidRDefault="001B118E" w:rsidP="001B118E">
      <w:pPr>
        <w:rPr>
          <w:b/>
          <w:bCs/>
        </w:rPr>
      </w:pPr>
      <w:r w:rsidRPr="00B46C9B">
        <w:rPr>
          <w:b/>
          <w:bCs/>
        </w:rPr>
        <w:t xml:space="preserve">        "\n",</w:t>
      </w:r>
    </w:p>
    <w:p w14:paraId="50AEB124" w14:textId="77777777" w:rsidR="001B118E" w:rsidRPr="00B46C9B" w:rsidRDefault="001B118E" w:rsidP="001B118E">
      <w:pPr>
        <w:rPr>
          <w:b/>
          <w:bCs/>
        </w:rPr>
      </w:pPr>
      <w:r w:rsidRPr="00B46C9B">
        <w:rPr>
          <w:b/>
          <w:bCs/>
        </w:rPr>
        <w:t xml:space="preserve">        "# Display the DataFrame with estimated demand\n",</w:t>
      </w:r>
    </w:p>
    <w:p w14:paraId="58CE9CED" w14:textId="77777777" w:rsidR="001B118E" w:rsidRPr="00B46C9B" w:rsidRDefault="001B118E" w:rsidP="001B118E">
      <w:pPr>
        <w:rPr>
          <w:b/>
          <w:bCs/>
        </w:rPr>
      </w:pPr>
      <w:r w:rsidRPr="00B46C9B">
        <w:rPr>
          <w:b/>
          <w:bCs/>
        </w:rPr>
        <w:t xml:space="preserve">        "print(df)"</w:t>
      </w:r>
    </w:p>
    <w:p w14:paraId="09670AB1" w14:textId="77777777" w:rsidR="001B118E" w:rsidRPr="00B46C9B" w:rsidRDefault="001B118E" w:rsidP="001B118E">
      <w:pPr>
        <w:rPr>
          <w:b/>
          <w:bCs/>
        </w:rPr>
      </w:pPr>
      <w:r w:rsidRPr="00B46C9B">
        <w:rPr>
          <w:b/>
          <w:bCs/>
        </w:rPr>
        <w:t xml:space="preserve">      ],</w:t>
      </w:r>
    </w:p>
    <w:p w14:paraId="5111CC91" w14:textId="77777777" w:rsidR="001B118E" w:rsidRPr="00B46C9B" w:rsidRDefault="001B118E" w:rsidP="001B118E">
      <w:pPr>
        <w:rPr>
          <w:b/>
          <w:bCs/>
        </w:rPr>
      </w:pPr>
      <w:r w:rsidRPr="00B46C9B">
        <w:rPr>
          <w:b/>
          <w:bCs/>
        </w:rPr>
        <w:t xml:space="preserve">      "metadata": {</w:t>
      </w:r>
    </w:p>
    <w:p w14:paraId="32E1AD38" w14:textId="77777777" w:rsidR="001B118E" w:rsidRPr="00B46C9B" w:rsidRDefault="001B118E" w:rsidP="001B118E">
      <w:pPr>
        <w:rPr>
          <w:b/>
          <w:bCs/>
        </w:rPr>
      </w:pPr>
      <w:r w:rsidRPr="00B46C9B">
        <w:rPr>
          <w:b/>
          <w:bCs/>
        </w:rPr>
        <w:t xml:space="preserve">        "colab": {</w:t>
      </w:r>
    </w:p>
    <w:p w14:paraId="16BF0F51" w14:textId="77777777" w:rsidR="001B118E" w:rsidRPr="00B46C9B" w:rsidRDefault="001B118E" w:rsidP="001B118E">
      <w:pPr>
        <w:rPr>
          <w:b/>
          <w:bCs/>
        </w:rPr>
      </w:pPr>
      <w:r w:rsidRPr="00B46C9B">
        <w:rPr>
          <w:b/>
          <w:bCs/>
        </w:rPr>
        <w:t xml:space="preserve">          "base_uri": "https://localhost:8080/"</w:t>
      </w:r>
    </w:p>
    <w:p w14:paraId="3ABB6553" w14:textId="77777777" w:rsidR="001B118E" w:rsidRPr="00B46C9B" w:rsidRDefault="001B118E" w:rsidP="001B118E">
      <w:pPr>
        <w:rPr>
          <w:b/>
          <w:bCs/>
        </w:rPr>
      </w:pPr>
      <w:r w:rsidRPr="00B46C9B">
        <w:rPr>
          <w:b/>
          <w:bCs/>
        </w:rPr>
        <w:t xml:space="preserve">        },</w:t>
      </w:r>
    </w:p>
    <w:p w14:paraId="422B0542" w14:textId="77777777" w:rsidR="001B118E" w:rsidRPr="00B46C9B" w:rsidRDefault="001B118E" w:rsidP="001B118E">
      <w:pPr>
        <w:rPr>
          <w:b/>
          <w:bCs/>
        </w:rPr>
      </w:pPr>
      <w:r w:rsidRPr="00B46C9B">
        <w:rPr>
          <w:b/>
          <w:bCs/>
        </w:rPr>
        <w:t xml:space="preserve">        "id": "WiKPasogYFBa",</w:t>
      </w:r>
    </w:p>
    <w:p w14:paraId="0775823B" w14:textId="77777777" w:rsidR="001B118E" w:rsidRPr="00B46C9B" w:rsidRDefault="001B118E" w:rsidP="001B118E">
      <w:pPr>
        <w:rPr>
          <w:b/>
          <w:bCs/>
        </w:rPr>
      </w:pPr>
      <w:r w:rsidRPr="00B46C9B">
        <w:rPr>
          <w:b/>
          <w:bCs/>
        </w:rPr>
        <w:t xml:space="preserve">        "outputId": "02c3dee9-f577-410f-924e-6439cac3b785"</w:t>
      </w:r>
    </w:p>
    <w:p w14:paraId="4211CF53" w14:textId="77777777" w:rsidR="001B118E" w:rsidRPr="00B46C9B" w:rsidRDefault="001B118E" w:rsidP="001B118E">
      <w:pPr>
        <w:rPr>
          <w:b/>
          <w:bCs/>
        </w:rPr>
      </w:pPr>
      <w:r w:rsidRPr="00B46C9B">
        <w:rPr>
          <w:b/>
          <w:bCs/>
        </w:rPr>
        <w:t xml:space="preserve">      },</w:t>
      </w:r>
    </w:p>
    <w:p w14:paraId="404B7E57" w14:textId="77777777" w:rsidR="001B118E" w:rsidRPr="00B46C9B" w:rsidRDefault="001B118E" w:rsidP="001B118E">
      <w:pPr>
        <w:rPr>
          <w:b/>
          <w:bCs/>
        </w:rPr>
      </w:pPr>
      <w:r w:rsidRPr="00B46C9B">
        <w:rPr>
          <w:b/>
          <w:bCs/>
        </w:rPr>
        <w:t xml:space="preserve">      "execution_count": 9,</w:t>
      </w:r>
    </w:p>
    <w:p w14:paraId="2B3AAB9E" w14:textId="77777777" w:rsidR="001B118E" w:rsidRPr="00B46C9B" w:rsidRDefault="001B118E" w:rsidP="001B118E">
      <w:pPr>
        <w:rPr>
          <w:b/>
          <w:bCs/>
        </w:rPr>
      </w:pPr>
      <w:r w:rsidRPr="00B46C9B">
        <w:rPr>
          <w:b/>
          <w:bCs/>
        </w:rPr>
        <w:t xml:space="preserve">      "outputs": [</w:t>
      </w:r>
    </w:p>
    <w:p w14:paraId="04D6A857" w14:textId="77777777" w:rsidR="001B118E" w:rsidRPr="00B46C9B" w:rsidRDefault="001B118E" w:rsidP="001B118E">
      <w:pPr>
        <w:rPr>
          <w:b/>
          <w:bCs/>
        </w:rPr>
      </w:pPr>
      <w:r w:rsidRPr="00B46C9B">
        <w:rPr>
          <w:b/>
          <w:bCs/>
        </w:rPr>
        <w:t xml:space="preserve">        {</w:t>
      </w:r>
    </w:p>
    <w:p w14:paraId="3A04C036" w14:textId="77777777" w:rsidR="001B118E" w:rsidRPr="00B46C9B" w:rsidRDefault="001B118E" w:rsidP="001B118E">
      <w:pPr>
        <w:rPr>
          <w:b/>
          <w:bCs/>
        </w:rPr>
      </w:pPr>
      <w:r w:rsidRPr="00B46C9B">
        <w:rPr>
          <w:b/>
          <w:bCs/>
        </w:rPr>
        <w:t xml:space="preserve">          "output_type": "stream",</w:t>
      </w:r>
    </w:p>
    <w:p w14:paraId="634EB0B5" w14:textId="77777777" w:rsidR="001B118E" w:rsidRPr="00B46C9B" w:rsidRDefault="001B118E" w:rsidP="001B118E">
      <w:pPr>
        <w:rPr>
          <w:b/>
          <w:bCs/>
        </w:rPr>
      </w:pPr>
      <w:r w:rsidRPr="00B46C9B">
        <w:rPr>
          <w:b/>
          <w:bCs/>
        </w:rPr>
        <w:t xml:space="preserve">          "name": "stdout",</w:t>
      </w:r>
    </w:p>
    <w:p w14:paraId="5CDDE878" w14:textId="77777777" w:rsidR="001B118E" w:rsidRPr="00B46C9B" w:rsidRDefault="001B118E" w:rsidP="001B118E">
      <w:pPr>
        <w:rPr>
          <w:b/>
          <w:bCs/>
        </w:rPr>
      </w:pPr>
      <w:r w:rsidRPr="00B46C9B">
        <w:rPr>
          <w:b/>
          <w:bCs/>
        </w:rPr>
        <w:t xml:space="preserve">          "text": [</w:t>
      </w:r>
    </w:p>
    <w:p w14:paraId="482C1FD5" w14:textId="77777777" w:rsidR="001B118E" w:rsidRPr="00B46C9B" w:rsidRDefault="001B118E" w:rsidP="001B118E">
      <w:pPr>
        <w:rPr>
          <w:b/>
          <w:bCs/>
        </w:rPr>
      </w:pPr>
      <w:r w:rsidRPr="00B46C9B">
        <w:rPr>
          <w:b/>
          <w:bCs/>
        </w:rPr>
        <w:t xml:space="preserve">            "   Price  Advertising  Competitor_Price  Demand  Estimated_Demand\n",</w:t>
      </w:r>
    </w:p>
    <w:p w14:paraId="5FCDF8DB" w14:textId="77777777" w:rsidR="001B118E" w:rsidRPr="00B46C9B" w:rsidRDefault="001B118E" w:rsidP="001B118E">
      <w:pPr>
        <w:rPr>
          <w:b/>
          <w:bCs/>
        </w:rPr>
      </w:pPr>
      <w:r w:rsidRPr="00B46C9B">
        <w:rPr>
          <w:b/>
          <w:bCs/>
        </w:rPr>
        <w:t xml:space="preserve">            "0     10          100                12     500              1180\n",</w:t>
      </w:r>
    </w:p>
    <w:p w14:paraId="7BD0D886" w14:textId="77777777" w:rsidR="001B118E" w:rsidRPr="00B46C9B" w:rsidRDefault="001B118E" w:rsidP="001B118E">
      <w:pPr>
        <w:rPr>
          <w:b/>
          <w:bCs/>
        </w:rPr>
      </w:pPr>
      <w:r w:rsidRPr="00B46C9B">
        <w:rPr>
          <w:b/>
          <w:bCs/>
        </w:rPr>
        <w:t xml:space="preserve">            "1     15           80                14     450               960\n",</w:t>
      </w:r>
    </w:p>
    <w:p w14:paraId="160F8D42" w14:textId="77777777" w:rsidR="001B118E" w:rsidRPr="00B46C9B" w:rsidRDefault="001B118E" w:rsidP="001B118E">
      <w:pPr>
        <w:rPr>
          <w:b/>
          <w:bCs/>
        </w:rPr>
      </w:pPr>
      <w:r w:rsidRPr="00B46C9B">
        <w:rPr>
          <w:b/>
          <w:bCs/>
        </w:rPr>
        <w:t xml:space="preserve">            "2     20           60                18     350               720\n",</w:t>
      </w:r>
    </w:p>
    <w:p w14:paraId="6DAAEB20" w14:textId="77777777" w:rsidR="001B118E" w:rsidRPr="00B46C9B" w:rsidRDefault="001B118E" w:rsidP="001B118E">
      <w:pPr>
        <w:rPr>
          <w:b/>
          <w:bCs/>
        </w:rPr>
      </w:pPr>
      <w:r w:rsidRPr="00B46C9B">
        <w:rPr>
          <w:b/>
          <w:bCs/>
        </w:rPr>
        <w:t xml:space="preserve">            "3     25           40                22     300               480\n",</w:t>
      </w:r>
    </w:p>
    <w:p w14:paraId="510B15C6" w14:textId="77777777" w:rsidR="001B118E" w:rsidRPr="00B46C9B" w:rsidRDefault="001B118E" w:rsidP="001B118E">
      <w:pPr>
        <w:rPr>
          <w:b/>
          <w:bCs/>
        </w:rPr>
      </w:pPr>
      <w:r w:rsidRPr="00B46C9B">
        <w:rPr>
          <w:b/>
          <w:bCs/>
        </w:rPr>
        <w:t xml:space="preserve">            "4     30           20                28     200               220\n"</w:t>
      </w:r>
    </w:p>
    <w:p w14:paraId="314F1D07" w14:textId="77777777" w:rsidR="001B118E" w:rsidRPr="00B46C9B" w:rsidRDefault="001B118E" w:rsidP="001B118E">
      <w:pPr>
        <w:rPr>
          <w:b/>
          <w:bCs/>
        </w:rPr>
      </w:pPr>
      <w:r w:rsidRPr="00B46C9B">
        <w:rPr>
          <w:b/>
          <w:bCs/>
        </w:rPr>
        <w:t xml:space="preserve">          ]</w:t>
      </w:r>
    </w:p>
    <w:p w14:paraId="4319760D" w14:textId="77777777" w:rsidR="001B118E" w:rsidRPr="00B46C9B" w:rsidRDefault="001B118E" w:rsidP="001B118E">
      <w:pPr>
        <w:rPr>
          <w:b/>
          <w:bCs/>
        </w:rPr>
      </w:pPr>
      <w:r w:rsidRPr="00B46C9B">
        <w:rPr>
          <w:b/>
          <w:bCs/>
        </w:rPr>
        <w:t xml:space="preserve">        }</w:t>
      </w:r>
    </w:p>
    <w:p w14:paraId="42D2A8C3" w14:textId="77777777" w:rsidR="001B118E" w:rsidRPr="00B46C9B" w:rsidRDefault="001B118E" w:rsidP="001B118E">
      <w:pPr>
        <w:rPr>
          <w:b/>
          <w:bCs/>
        </w:rPr>
      </w:pPr>
      <w:r w:rsidRPr="00B46C9B">
        <w:rPr>
          <w:b/>
          <w:bCs/>
        </w:rPr>
        <w:t xml:space="preserve">      ]</w:t>
      </w:r>
    </w:p>
    <w:p w14:paraId="26A12B17" w14:textId="77777777" w:rsidR="001B118E" w:rsidRPr="00B46C9B" w:rsidRDefault="001B118E" w:rsidP="001B118E">
      <w:pPr>
        <w:rPr>
          <w:b/>
          <w:bCs/>
        </w:rPr>
      </w:pPr>
      <w:r w:rsidRPr="00B46C9B">
        <w:rPr>
          <w:b/>
          <w:bCs/>
        </w:rPr>
        <w:t xml:space="preserve">    },</w:t>
      </w:r>
    </w:p>
    <w:p w14:paraId="0FFEDA90" w14:textId="77777777" w:rsidR="001B118E" w:rsidRPr="00B46C9B" w:rsidRDefault="001B118E" w:rsidP="001B118E">
      <w:pPr>
        <w:rPr>
          <w:b/>
          <w:bCs/>
        </w:rPr>
      </w:pPr>
      <w:r w:rsidRPr="00B46C9B">
        <w:rPr>
          <w:b/>
          <w:bCs/>
        </w:rPr>
        <w:t xml:space="preserve">    {</w:t>
      </w:r>
    </w:p>
    <w:p w14:paraId="3F138B8C" w14:textId="77777777" w:rsidR="001B118E" w:rsidRPr="00B46C9B" w:rsidRDefault="001B118E" w:rsidP="001B118E">
      <w:pPr>
        <w:rPr>
          <w:b/>
          <w:bCs/>
        </w:rPr>
      </w:pPr>
      <w:r w:rsidRPr="00B46C9B">
        <w:rPr>
          <w:b/>
          <w:bCs/>
        </w:rPr>
        <w:t xml:space="preserve">      "cell_type": "markdown",</w:t>
      </w:r>
    </w:p>
    <w:p w14:paraId="6BDD4D67" w14:textId="77777777" w:rsidR="001B118E" w:rsidRPr="00B46C9B" w:rsidRDefault="001B118E" w:rsidP="001B118E">
      <w:pPr>
        <w:rPr>
          <w:b/>
          <w:bCs/>
        </w:rPr>
      </w:pPr>
      <w:r w:rsidRPr="00B46C9B">
        <w:rPr>
          <w:b/>
          <w:bCs/>
        </w:rPr>
        <w:t xml:space="preserve">      "source": [</w:t>
      </w:r>
    </w:p>
    <w:p w14:paraId="23EF5691" w14:textId="77777777" w:rsidR="001B118E" w:rsidRPr="00B46C9B" w:rsidRDefault="001B118E" w:rsidP="001B118E">
      <w:pPr>
        <w:rPr>
          <w:b/>
          <w:bCs/>
        </w:rPr>
      </w:pPr>
      <w:r w:rsidRPr="00B46C9B">
        <w:rPr>
          <w:b/>
          <w:bCs/>
        </w:rPr>
        <w:t xml:space="preserve">        "This program uses a basic formula to estimate demand based on price, advertising, and competitor pricing. You can customize the formula and add more complex factors as needed for your specific product. The output will be a DataFrame with the estimated demand for each set of product data.\n",</w:t>
      </w:r>
    </w:p>
    <w:p w14:paraId="2FD8AC9A" w14:textId="77777777" w:rsidR="001B118E" w:rsidRPr="00B46C9B" w:rsidRDefault="001B118E" w:rsidP="001B118E">
      <w:pPr>
        <w:rPr>
          <w:b/>
          <w:bCs/>
        </w:rPr>
      </w:pPr>
      <w:r w:rsidRPr="00B46C9B">
        <w:rPr>
          <w:b/>
          <w:bCs/>
        </w:rPr>
        <w:t xml:space="preserve">        "\n",</w:t>
      </w:r>
    </w:p>
    <w:p w14:paraId="26626511" w14:textId="77777777" w:rsidR="001B118E" w:rsidRPr="00B46C9B" w:rsidRDefault="001B118E" w:rsidP="001B118E">
      <w:pPr>
        <w:rPr>
          <w:b/>
          <w:bCs/>
        </w:rPr>
      </w:pPr>
      <w:r w:rsidRPr="00B46C9B">
        <w:rPr>
          <w:b/>
          <w:bCs/>
        </w:rPr>
        <w:t xml:space="preserve">        "Keep in mind that in a real-world scenario, you'd likely have more extensive data and might use machine learning or statistical models for more accurate demand forecasting."</w:t>
      </w:r>
    </w:p>
    <w:p w14:paraId="27CBFDD7" w14:textId="77777777" w:rsidR="001B118E" w:rsidRPr="00B46C9B" w:rsidRDefault="001B118E" w:rsidP="001B118E">
      <w:pPr>
        <w:rPr>
          <w:b/>
          <w:bCs/>
        </w:rPr>
      </w:pPr>
      <w:r w:rsidRPr="00B46C9B">
        <w:rPr>
          <w:b/>
          <w:bCs/>
        </w:rPr>
        <w:t xml:space="preserve">      ],</w:t>
      </w:r>
    </w:p>
    <w:p w14:paraId="57D5F194" w14:textId="77777777" w:rsidR="001B118E" w:rsidRPr="00B46C9B" w:rsidRDefault="001B118E" w:rsidP="001B118E">
      <w:pPr>
        <w:rPr>
          <w:b/>
          <w:bCs/>
        </w:rPr>
      </w:pPr>
      <w:r w:rsidRPr="00B46C9B">
        <w:rPr>
          <w:b/>
          <w:bCs/>
        </w:rPr>
        <w:t xml:space="preserve">      "metadata": {</w:t>
      </w:r>
    </w:p>
    <w:p w14:paraId="45A197C0" w14:textId="77777777" w:rsidR="001B118E" w:rsidRPr="00B46C9B" w:rsidRDefault="001B118E" w:rsidP="001B118E">
      <w:pPr>
        <w:rPr>
          <w:b/>
          <w:bCs/>
        </w:rPr>
      </w:pPr>
      <w:r w:rsidRPr="00B46C9B">
        <w:rPr>
          <w:b/>
          <w:bCs/>
        </w:rPr>
        <w:t xml:space="preserve">        "id": "W7C4s4l3ZmRN"</w:t>
      </w:r>
    </w:p>
    <w:p w14:paraId="63478A8C" w14:textId="77777777" w:rsidR="001B118E" w:rsidRPr="00B46C9B" w:rsidRDefault="001B118E" w:rsidP="001B118E">
      <w:pPr>
        <w:rPr>
          <w:b/>
          <w:bCs/>
        </w:rPr>
      </w:pPr>
      <w:r w:rsidRPr="00B46C9B">
        <w:rPr>
          <w:b/>
          <w:bCs/>
        </w:rPr>
        <w:t xml:space="preserve">      }</w:t>
      </w:r>
    </w:p>
    <w:p w14:paraId="4A9B08FB" w14:textId="77777777" w:rsidR="001B118E" w:rsidRPr="00B46C9B" w:rsidRDefault="001B118E" w:rsidP="001B118E">
      <w:pPr>
        <w:rPr>
          <w:b/>
          <w:bCs/>
        </w:rPr>
      </w:pPr>
      <w:r w:rsidRPr="00B46C9B">
        <w:rPr>
          <w:b/>
          <w:bCs/>
        </w:rPr>
        <w:t xml:space="preserve">    },</w:t>
      </w:r>
    </w:p>
    <w:p w14:paraId="38B46325" w14:textId="77777777" w:rsidR="001B118E" w:rsidRPr="00B46C9B" w:rsidRDefault="001B118E" w:rsidP="001B118E">
      <w:pPr>
        <w:rPr>
          <w:b/>
          <w:bCs/>
        </w:rPr>
      </w:pPr>
      <w:r w:rsidRPr="00B46C9B">
        <w:rPr>
          <w:b/>
          <w:bCs/>
        </w:rPr>
        <w:t xml:space="preserve">    {</w:t>
      </w:r>
    </w:p>
    <w:p w14:paraId="7B4C53BC" w14:textId="77777777" w:rsidR="001B118E" w:rsidRPr="00B46C9B" w:rsidRDefault="001B118E" w:rsidP="001B118E">
      <w:pPr>
        <w:rPr>
          <w:b/>
          <w:bCs/>
        </w:rPr>
      </w:pPr>
      <w:r w:rsidRPr="00B46C9B">
        <w:rPr>
          <w:b/>
          <w:bCs/>
        </w:rPr>
        <w:t xml:space="preserve">      "cell_type": "markdown",</w:t>
      </w:r>
    </w:p>
    <w:p w14:paraId="3A355692" w14:textId="77777777" w:rsidR="001B118E" w:rsidRPr="00B46C9B" w:rsidRDefault="001B118E" w:rsidP="001B118E">
      <w:pPr>
        <w:rPr>
          <w:b/>
          <w:bCs/>
        </w:rPr>
      </w:pPr>
      <w:r w:rsidRPr="00B46C9B">
        <w:rPr>
          <w:b/>
          <w:bCs/>
        </w:rPr>
        <w:t xml:space="preserve">      "source": [</w:t>
      </w:r>
    </w:p>
    <w:p w14:paraId="2B4701DF" w14:textId="77777777" w:rsidR="001B118E" w:rsidRPr="00B46C9B" w:rsidRDefault="001B118E" w:rsidP="001B118E">
      <w:pPr>
        <w:rPr>
          <w:b/>
          <w:bCs/>
        </w:rPr>
      </w:pPr>
      <w:r w:rsidRPr="00B46C9B">
        <w:rPr>
          <w:b/>
          <w:bCs/>
        </w:rPr>
        <w:t xml:space="preserve">        "# **7.Conclusion**\n",</w:t>
      </w:r>
    </w:p>
    <w:p w14:paraId="5E1F91E4" w14:textId="77777777" w:rsidR="001B118E" w:rsidRPr="00B46C9B" w:rsidRDefault="001B118E" w:rsidP="001B118E">
      <w:pPr>
        <w:rPr>
          <w:b/>
          <w:bCs/>
        </w:rPr>
      </w:pPr>
      <w:r w:rsidRPr="00B46C9B">
        <w:rPr>
          <w:b/>
          <w:bCs/>
        </w:rPr>
        <w:t xml:space="preserve">        " Product demand prediction using machine learning is a powerful tool that can enhance a company's ability to manage inventory effectively, reduce costs, and meet customer expectations. It leverages the capabilities of advanced algorithms and vast datasets to improve forecasting accuracy.\n",</w:t>
      </w:r>
    </w:p>
    <w:p w14:paraId="7C2CB569" w14:textId="77777777" w:rsidR="001B118E" w:rsidRPr="00B46C9B" w:rsidRDefault="001B118E" w:rsidP="001B118E">
      <w:pPr>
        <w:rPr>
          <w:b/>
          <w:bCs/>
        </w:rPr>
      </w:pPr>
      <w:r w:rsidRPr="00B46C9B">
        <w:rPr>
          <w:b/>
          <w:bCs/>
        </w:rPr>
        <w:t xml:space="preserve">        "\n",</w:t>
      </w:r>
    </w:p>
    <w:p w14:paraId="5A387853" w14:textId="77777777" w:rsidR="001B118E" w:rsidRPr="00B46C9B" w:rsidRDefault="001B118E" w:rsidP="001B118E">
      <w:pPr>
        <w:rPr>
          <w:b/>
          <w:bCs/>
        </w:rPr>
      </w:pPr>
      <w:r w:rsidRPr="00B46C9B">
        <w:rPr>
          <w:b/>
          <w:bCs/>
        </w:rPr>
        <w:t xml:space="preserve">        "In the following discussion, we can delve deeper into the techniques, algorithms, and best practices for product demand prediction with machine learning."</w:t>
      </w:r>
    </w:p>
    <w:p w14:paraId="436CF9AB" w14:textId="77777777" w:rsidR="001B118E" w:rsidRPr="00B46C9B" w:rsidRDefault="001B118E" w:rsidP="001B118E">
      <w:pPr>
        <w:rPr>
          <w:b/>
          <w:bCs/>
        </w:rPr>
      </w:pPr>
      <w:r w:rsidRPr="00B46C9B">
        <w:rPr>
          <w:b/>
          <w:bCs/>
        </w:rPr>
        <w:t xml:space="preserve">      ],</w:t>
      </w:r>
    </w:p>
    <w:p w14:paraId="46B2F614" w14:textId="77777777" w:rsidR="001B118E" w:rsidRPr="00B46C9B" w:rsidRDefault="001B118E" w:rsidP="001B118E">
      <w:pPr>
        <w:rPr>
          <w:b/>
          <w:bCs/>
        </w:rPr>
      </w:pPr>
      <w:r w:rsidRPr="00B46C9B">
        <w:rPr>
          <w:b/>
          <w:bCs/>
        </w:rPr>
        <w:t xml:space="preserve">      "metadata": {</w:t>
      </w:r>
    </w:p>
    <w:p w14:paraId="5A9738C0" w14:textId="77777777" w:rsidR="001B118E" w:rsidRPr="00B46C9B" w:rsidRDefault="001B118E" w:rsidP="001B118E">
      <w:pPr>
        <w:rPr>
          <w:b/>
          <w:bCs/>
        </w:rPr>
      </w:pPr>
      <w:r w:rsidRPr="00B46C9B">
        <w:rPr>
          <w:b/>
          <w:bCs/>
        </w:rPr>
        <w:t xml:space="preserve">        "id": "INFl5Y03aCUq"</w:t>
      </w:r>
    </w:p>
    <w:p w14:paraId="766915A2" w14:textId="77777777" w:rsidR="001B118E" w:rsidRPr="00B46C9B" w:rsidRDefault="001B118E" w:rsidP="001B118E">
      <w:pPr>
        <w:rPr>
          <w:b/>
          <w:bCs/>
        </w:rPr>
      </w:pPr>
      <w:r w:rsidRPr="00B46C9B">
        <w:rPr>
          <w:b/>
          <w:bCs/>
        </w:rPr>
        <w:t xml:space="preserve">      }</w:t>
      </w:r>
    </w:p>
    <w:p w14:paraId="386FD9AB" w14:textId="77777777" w:rsidR="001B118E" w:rsidRPr="00B46C9B" w:rsidRDefault="001B118E" w:rsidP="001B118E">
      <w:pPr>
        <w:rPr>
          <w:b/>
          <w:bCs/>
        </w:rPr>
      </w:pPr>
      <w:r w:rsidRPr="00B46C9B">
        <w:rPr>
          <w:b/>
          <w:bCs/>
        </w:rPr>
        <w:t xml:space="preserve">    }</w:t>
      </w:r>
    </w:p>
    <w:p w14:paraId="35FE4BAA" w14:textId="77777777" w:rsidR="001B118E" w:rsidRPr="00B46C9B" w:rsidRDefault="001B118E" w:rsidP="001B118E">
      <w:pPr>
        <w:rPr>
          <w:b/>
          <w:bCs/>
        </w:rPr>
      </w:pPr>
      <w:r w:rsidRPr="00B46C9B">
        <w:rPr>
          <w:b/>
          <w:bCs/>
        </w:rPr>
        <w:t xml:space="preserve">  ]</w:t>
      </w:r>
    </w:p>
    <w:p w14:paraId="00E2460A" w14:textId="77A98ABA" w:rsidR="002E15B1" w:rsidRPr="00B46C9B" w:rsidRDefault="001B118E" w:rsidP="002E15B1">
      <w:pPr>
        <w:rPr>
          <w:b/>
          <w:bCs/>
        </w:rPr>
      </w:pPr>
      <w:r w:rsidRPr="00B46C9B">
        <w:rPr>
          <w:b/>
          <w:bCs/>
        </w:rPr>
        <w:t>}</w:t>
      </w:r>
    </w:p>
    <w:sectPr w:rsidR="002E15B1" w:rsidRPr="00B46C9B">
      <w:footerReference w:type="default" r:id="rId8"/>
      <w:pgSz w:w="12240" w:h="15840"/>
      <w:pgMar w:top="1152"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77A241" w14:textId="77777777" w:rsidR="002808AB" w:rsidRDefault="002808AB">
      <w:pPr>
        <w:spacing w:after="0" w:line="240" w:lineRule="auto"/>
      </w:pPr>
      <w:r>
        <w:separator/>
      </w:r>
    </w:p>
    <w:p w14:paraId="0E986ED5" w14:textId="77777777" w:rsidR="002808AB" w:rsidRDefault="002808AB"/>
    <w:p w14:paraId="08E0A558" w14:textId="77777777" w:rsidR="002808AB" w:rsidRDefault="002808AB"/>
  </w:endnote>
  <w:endnote w:type="continuationSeparator" w:id="0">
    <w:p w14:paraId="36F71BC5" w14:textId="77777777" w:rsidR="002808AB" w:rsidRDefault="002808AB">
      <w:pPr>
        <w:spacing w:after="0" w:line="240" w:lineRule="auto"/>
      </w:pPr>
      <w:r>
        <w:continuationSeparator/>
      </w:r>
    </w:p>
    <w:p w14:paraId="40F1287D" w14:textId="77777777" w:rsidR="002808AB" w:rsidRDefault="002808AB"/>
    <w:p w14:paraId="7EAB07AB" w14:textId="77777777" w:rsidR="002808AB" w:rsidRDefault="002808A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7815352"/>
      <w:docPartObj>
        <w:docPartGallery w:val="Page Numbers (Bottom of Page)"/>
        <w:docPartUnique/>
      </w:docPartObj>
    </w:sdtPr>
    <w:sdtEndPr>
      <w:rPr>
        <w:noProof/>
      </w:rPr>
    </w:sdtEndPr>
    <w:sdtContent>
      <w:p w14:paraId="3A410B28" w14:textId="77777777" w:rsidR="004B6B6F" w:rsidRDefault="00993717">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8AF2EE" w14:textId="77777777" w:rsidR="002808AB" w:rsidRDefault="002808AB">
      <w:pPr>
        <w:spacing w:after="0" w:line="240" w:lineRule="auto"/>
      </w:pPr>
      <w:r>
        <w:separator/>
      </w:r>
    </w:p>
    <w:p w14:paraId="52965A4B" w14:textId="77777777" w:rsidR="002808AB" w:rsidRDefault="002808AB"/>
    <w:p w14:paraId="6D12D42C" w14:textId="77777777" w:rsidR="002808AB" w:rsidRDefault="002808AB"/>
  </w:footnote>
  <w:footnote w:type="continuationSeparator" w:id="0">
    <w:p w14:paraId="0E28E4F8" w14:textId="77777777" w:rsidR="002808AB" w:rsidRDefault="002808AB">
      <w:pPr>
        <w:spacing w:after="0" w:line="240" w:lineRule="auto"/>
      </w:pPr>
      <w:r>
        <w:continuationSeparator/>
      </w:r>
    </w:p>
    <w:p w14:paraId="51E4B70A" w14:textId="77777777" w:rsidR="002808AB" w:rsidRDefault="002808AB"/>
    <w:p w14:paraId="4E4ED645" w14:textId="77777777" w:rsidR="002808AB" w:rsidRDefault="002808A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AB8A88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6E8ED6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44E5CF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0725E3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23A55B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E2E5C8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020DE5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ABEA92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E62011C"/>
    <w:lvl w:ilvl="0">
      <w:start w:val="1"/>
      <w:numFmt w:val="decimal"/>
      <w:lvlText w:val="%1."/>
      <w:lvlJc w:val="left"/>
      <w:pPr>
        <w:tabs>
          <w:tab w:val="num" w:pos="360"/>
        </w:tabs>
        <w:ind w:left="360" w:hanging="360"/>
      </w:pPr>
      <w:rPr>
        <w:rFonts w:hint="default"/>
        <w:b/>
        <w:i w:val="0"/>
      </w:rPr>
    </w:lvl>
  </w:abstractNum>
  <w:abstractNum w:abstractNumId="9" w15:restartNumberingAfterBreak="0">
    <w:nsid w:val="FFFFFF89"/>
    <w:multiLevelType w:val="singleLevel"/>
    <w:tmpl w:val="71E4D62E"/>
    <w:lvl w:ilvl="0">
      <w:start w:val="1"/>
      <w:numFmt w:val="bullet"/>
      <w:lvlText w:val=""/>
      <w:lvlJc w:val="left"/>
      <w:pPr>
        <w:tabs>
          <w:tab w:val="num" w:pos="432"/>
        </w:tabs>
        <w:ind w:left="432" w:hanging="432"/>
      </w:pPr>
      <w:rPr>
        <w:rFonts w:ascii="Symbol" w:hAnsi="Symbol" w:hint="default"/>
      </w:rPr>
    </w:lvl>
  </w:abstractNum>
  <w:abstractNum w:abstractNumId="10" w15:restartNumberingAfterBreak="0">
    <w:nsid w:val="26DA33D1"/>
    <w:multiLevelType w:val="hybridMultilevel"/>
    <w:tmpl w:val="9F16C02E"/>
    <w:lvl w:ilvl="0" w:tplc="2D128166">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1B1C5A"/>
    <w:multiLevelType w:val="hybridMultilevel"/>
    <w:tmpl w:val="A3127486"/>
    <w:lvl w:ilvl="0" w:tplc="A96E589A">
      <w:start w:val="1"/>
      <w:numFmt w:val="decimal"/>
      <w:pStyle w:val="ListNumber"/>
      <w:lvlText w:val="%1."/>
      <w:lvlJc w:val="left"/>
      <w:pPr>
        <w:tabs>
          <w:tab w:val="num" w:pos="432"/>
        </w:tabs>
        <w:ind w:left="432" w:hanging="432"/>
      </w:pPr>
      <w:rPr>
        <w:rFonts w:hint="default"/>
        <w:b/>
        <w:i w:val="0"/>
        <w:color w:val="266CBF" w:themeColor="accent1"/>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22074785">
    <w:abstractNumId w:val="9"/>
  </w:num>
  <w:num w:numId="2" w16cid:durableId="385951924">
    <w:abstractNumId w:val="8"/>
  </w:num>
  <w:num w:numId="3" w16cid:durableId="1694766595">
    <w:abstractNumId w:val="7"/>
  </w:num>
  <w:num w:numId="4" w16cid:durableId="1496343043">
    <w:abstractNumId w:val="6"/>
  </w:num>
  <w:num w:numId="5" w16cid:durableId="1600335863">
    <w:abstractNumId w:val="5"/>
  </w:num>
  <w:num w:numId="6" w16cid:durableId="184485820">
    <w:abstractNumId w:val="4"/>
  </w:num>
  <w:num w:numId="7" w16cid:durableId="2037344916">
    <w:abstractNumId w:val="3"/>
  </w:num>
  <w:num w:numId="8" w16cid:durableId="1498568020">
    <w:abstractNumId w:val="2"/>
  </w:num>
  <w:num w:numId="9" w16cid:durableId="1988166609">
    <w:abstractNumId w:val="1"/>
  </w:num>
  <w:num w:numId="10" w16cid:durableId="1944336732">
    <w:abstractNumId w:val="0"/>
  </w:num>
  <w:num w:numId="11" w16cid:durableId="1962220363">
    <w:abstractNumId w:val="11"/>
  </w:num>
  <w:num w:numId="12" w16cid:durableId="1137533056">
    <w:abstractNumId w:val="9"/>
    <w:lvlOverride w:ilvl="0">
      <w:startOverride w:val="1"/>
    </w:lvlOverride>
  </w:num>
  <w:num w:numId="13" w16cid:durableId="1123620466">
    <w:abstractNumId w:val="10"/>
  </w:num>
  <w:num w:numId="14" w16cid:durableId="30705817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attachedTemplate r:id="rId1"/>
  <w:revisionView w:inkAnnotation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CDB"/>
    <w:rsid w:val="001B118E"/>
    <w:rsid w:val="001D7D08"/>
    <w:rsid w:val="001F53E9"/>
    <w:rsid w:val="00277E05"/>
    <w:rsid w:val="002808AB"/>
    <w:rsid w:val="002E15B1"/>
    <w:rsid w:val="002F39F3"/>
    <w:rsid w:val="004B6B6F"/>
    <w:rsid w:val="0056708E"/>
    <w:rsid w:val="00576A6E"/>
    <w:rsid w:val="00577513"/>
    <w:rsid w:val="006B1CDB"/>
    <w:rsid w:val="007D2F39"/>
    <w:rsid w:val="00993717"/>
    <w:rsid w:val="00B3008D"/>
    <w:rsid w:val="00B46C9B"/>
    <w:rsid w:val="00B96CAB"/>
    <w:rsid w:val="00F603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07BBEC"/>
  <w15:chartTrackingRefBased/>
  <w15:docId w15:val="{BFFF668D-7A54-E546-BF8F-1A00270E0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8"/>
        <w:szCs w:val="28"/>
        <w:lang w:val="en-US" w:eastAsia="ja-JP" w:bidi="ar-SA"/>
      </w:rPr>
    </w:rPrDefault>
    <w:pPrDefault>
      <w:pPr>
        <w:spacing w:after="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outlineLvl w:val="0"/>
    </w:pPr>
    <w:rPr>
      <w:rFonts w:asciiTheme="majorHAnsi" w:eastAsiaTheme="majorEastAsia" w:hAnsiTheme="majorHAnsi" w:cstheme="majorBidi"/>
      <w:b/>
      <w:color w:val="266CBF" w:themeColor="accent1"/>
      <w:sz w:val="46"/>
      <w:szCs w:val="32"/>
    </w:rPr>
  </w:style>
  <w:style w:type="paragraph" w:styleId="Heading2">
    <w:name w:val="heading 2"/>
    <w:basedOn w:val="Normal"/>
    <w:next w:val="Normal"/>
    <w:link w:val="Heading2Char"/>
    <w:uiPriority w:val="9"/>
    <w:unhideWhenUsed/>
    <w:qFormat/>
    <w:pPr>
      <w:keepNext/>
      <w:keepLines/>
      <w:spacing w:before="3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360"/>
      <w:outlineLvl w:val="2"/>
    </w:pPr>
    <w:rPr>
      <w:rFonts w:asciiTheme="majorHAnsi" w:eastAsiaTheme="majorEastAsia" w:hAnsiTheme="majorHAnsi" w:cstheme="majorBidi"/>
      <w:color w:val="266CBF" w:themeColor="accent1"/>
      <w:sz w:val="34"/>
      <w:szCs w:val="24"/>
    </w:rPr>
  </w:style>
  <w:style w:type="paragraph" w:styleId="Heading4">
    <w:name w:val="heading 4"/>
    <w:basedOn w:val="Normal"/>
    <w:next w:val="Normal"/>
    <w:link w:val="Heading4Char"/>
    <w:uiPriority w:val="9"/>
    <w:semiHidden/>
    <w:unhideWhenUsed/>
    <w:qFormat/>
    <w:pPr>
      <w:keepNext/>
      <w:keepLines/>
      <w:spacing w:before="360"/>
      <w:outlineLvl w:val="3"/>
    </w:pPr>
    <w:rPr>
      <w:rFonts w:asciiTheme="majorHAnsi" w:eastAsiaTheme="majorEastAsia" w:hAnsiTheme="majorHAnsi" w:cstheme="majorBidi"/>
      <w:i/>
      <w:iCs/>
      <w:color w:val="266CBF" w:themeColor="accent1"/>
      <w:sz w:val="34"/>
    </w:rPr>
  </w:style>
  <w:style w:type="paragraph" w:styleId="Heading5">
    <w:name w:val="heading 5"/>
    <w:basedOn w:val="Normal"/>
    <w:next w:val="Normal"/>
    <w:link w:val="Heading5Char"/>
    <w:uiPriority w:val="9"/>
    <w:semiHidden/>
    <w:unhideWhenUsed/>
    <w:qFormat/>
    <w:pPr>
      <w:keepNext/>
      <w:keepLines/>
      <w:spacing w:before="360"/>
      <w:outlineLvl w:val="4"/>
    </w:pPr>
    <w:rPr>
      <w:rFonts w:asciiTheme="majorHAnsi" w:eastAsiaTheme="majorEastAsia" w:hAnsiTheme="majorHAnsi" w:cstheme="majorBidi"/>
      <w:b/>
      <w:color w:val="266CBF" w:themeColor="accent1"/>
    </w:rPr>
  </w:style>
  <w:style w:type="paragraph" w:styleId="Heading6">
    <w:name w:val="heading 6"/>
    <w:basedOn w:val="Normal"/>
    <w:next w:val="Normal"/>
    <w:link w:val="Heading6Char"/>
    <w:uiPriority w:val="9"/>
    <w:semiHidden/>
    <w:unhideWhenUsed/>
    <w:qFormat/>
    <w:pPr>
      <w:keepNext/>
      <w:keepLines/>
      <w:spacing w:before="360"/>
      <w:outlineLvl w:val="5"/>
    </w:pPr>
    <w:rPr>
      <w:rFonts w:asciiTheme="majorHAnsi" w:eastAsiaTheme="majorEastAsia" w:hAnsiTheme="majorHAnsi" w:cstheme="majorBidi"/>
      <w:b/>
      <w:i/>
      <w:color w:val="266CBF" w:themeColor="accent1"/>
    </w:rPr>
  </w:style>
  <w:style w:type="paragraph" w:styleId="Heading7">
    <w:name w:val="heading 7"/>
    <w:basedOn w:val="Normal"/>
    <w:next w:val="Normal"/>
    <w:link w:val="Heading7Char"/>
    <w:uiPriority w:val="9"/>
    <w:semiHidden/>
    <w:unhideWhenUsed/>
    <w:qFormat/>
    <w:pPr>
      <w:keepNext/>
      <w:keepLines/>
      <w:spacing w:before="360"/>
      <w:outlineLvl w:val="6"/>
    </w:pPr>
    <w:rPr>
      <w:rFonts w:asciiTheme="majorHAnsi" w:eastAsiaTheme="majorEastAsia" w:hAnsiTheme="majorHAnsi" w:cstheme="majorBidi"/>
      <w:b/>
      <w:iCs/>
    </w:rPr>
  </w:style>
  <w:style w:type="paragraph" w:styleId="Heading8">
    <w:name w:val="heading 8"/>
    <w:basedOn w:val="Normal"/>
    <w:next w:val="Normal"/>
    <w:link w:val="Heading8Char"/>
    <w:uiPriority w:val="9"/>
    <w:semiHidden/>
    <w:unhideWhenUsed/>
    <w:qFormat/>
    <w:pPr>
      <w:keepNext/>
      <w:keepLines/>
      <w:spacing w:before="360"/>
      <w:outlineLvl w:val="7"/>
    </w:pPr>
    <w:rPr>
      <w:rFonts w:asciiTheme="majorHAnsi" w:eastAsiaTheme="majorEastAsia" w:hAnsiTheme="majorHAnsi" w:cstheme="majorBidi"/>
      <w:szCs w:val="21"/>
    </w:rPr>
  </w:style>
  <w:style w:type="paragraph" w:styleId="Heading9">
    <w:name w:val="heading 9"/>
    <w:basedOn w:val="Normal"/>
    <w:next w:val="Normal"/>
    <w:link w:val="Heading9Char"/>
    <w:uiPriority w:val="9"/>
    <w:semiHidden/>
    <w:unhideWhenUsed/>
    <w:qFormat/>
    <w:pPr>
      <w:keepNext/>
      <w:keepLines/>
      <w:spacing w:before="360"/>
      <w:outlineLvl w:val="8"/>
    </w:pPr>
    <w:rPr>
      <w:rFonts w:asciiTheme="majorHAnsi" w:eastAsiaTheme="majorEastAsia" w:hAnsiTheme="majorHAnsi" w:cstheme="majorBidi"/>
      <w: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pacing w:after="0" w:line="240" w:lineRule="auto"/>
    </w:pPr>
  </w:style>
  <w:style w:type="paragraph" w:styleId="Title">
    <w:name w:val="Title"/>
    <w:basedOn w:val="Normal"/>
    <w:link w:val="TitleChar"/>
    <w:uiPriority w:val="10"/>
    <w:semiHidden/>
    <w:unhideWhenUsed/>
    <w:pPr>
      <w:spacing w:after="0" w:line="240" w:lineRule="auto"/>
      <w:contextualSpacing/>
    </w:pPr>
    <w:rPr>
      <w:rFonts w:asciiTheme="majorHAnsi" w:eastAsiaTheme="majorEastAsia" w:hAnsiTheme="majorHAnsi" w:cstheme="majorBidi"/>
      <w:b/>
      <w:color w:val="266CBF" w:themeColor="accent1"/>
      <w:kern w:val="28"/>
      <w:sz w:val="90"/>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266CBF" w:themeColor="accent1"/>
      <w:sz w:val="46"/>
      <w:szCs w:val="32"/>
    </w:r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ListBullet">
    <w:name w:val="List Bullet"/>
    <w:basedOn w:val="Normal"/>
    <w:uiPriority w:val="10"/>
    <w:qFormat/>
    <w:pPr>
      <w:numPr>
        <w:numId w:val="13"/>
      </w:numPr>
    </w:pPr>
  </w:style>
  <w:style w:type="paragraph" w:styleId="Subtitle">
    <w:name w:val="Subtitle"/>
    <w:basedOn w:val="Normal"/>
    <w:link w:val="SubtitleChar"/>
    <w:uiPriority w:val="11"/>
    <w:semiHidden/>
    <w:unhideWhenUsed/>
    <w:qFormat/>
    <w:pPr>
      <w:numPr>
        <w:ilvl w:val="1"/>
      </w:numPr>
      <w:spacing w:after="480" w:line="240" w:lineRule="auto"/>
      <w:contextualSpacing/>
    </w:pPr>
    <w:rPr>
      <w:rFonts w:eastAsiaTheme="minorEastAsia"/>
      <w:sz w:val="34"/>
      <w:szCs w:val="22"/>
    </w:rPr>
  </w:style>
  <w:style w:type="character" w:customStyle="1" w:styleId="SubtitleChar">
    <w:name w:val="Subtitle Char"/>
    <w:basedOn w:val="DefaultParagraphFont"/>
    <w:link w:val="Subtitle"/>
    <w:uiPriority w:val="11"/>
    <w:semiHidden/>
    <w:rPr>
      <w:rFonts w:eastAsiaTheme="minorEastAsia"/>
      <w:sz w:val="34"/>
      <w:szCs w:val="22"/>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266CBF" w:themeColor="accent1"/>
      <w:sz w:val="3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66CBF" w:themeColor="accent1"/>
      <w:sz w:val="3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266CBF"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266CBF" w:themeColor="accent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zCs w:val="21"/>
    </w:rPr>
  </w:style>
  <w:style w:type="character" w:styleId="SubtleEmphasis">
    <w:name w:val="Subtle Emphasis"/>
    <w:basedOn w:val="DefaultParagraphFont"/>
    <w:uiPriority w:val="19"/>
    <w:semiHidden/>
    <w:unhideWhenUsed/>
    <w:qFormat/>
    <w:rPr>
      <w:i/>
      <w:iCs/>
      <w:color w:val="595959" w:themeColor="text1" w:themeTint="A6"/>
    </w:rPr>
  </w:style>
  <w:style w:type="character" w:styleId="Emphasis">
    <w:name w:val="Emphasis"/>
    <w:basedOn w:val="DefaultParagraphFont"/>
    <w:uiPriority w:val="20"/>
    <w:semiHidden/>
    <w:unhideWhenUsed/>
    <w:qFormat/>
    <w:rPr>
      <w:b/>
      <w:iCs/>
    </w:rPr>
  </w:style>
  <w:style w:type="character" w:styleId="IntenseEmphasis">
    <w:name w:val="Intense Emphasis"/>
    <w:basedOn w:val="DefaultParagraphFont"/>
    <w:uiPriority w:val="21"/>
    <w:semiHidden/>
    <w:unhideWhenUsed/>
    <w:qFormat/>
    <w:rPr>
      <w:i/>
      <w:iCs/>
      <w:color w:val="266CBF" w:themeColor="accent1"/>
    </w:rPr>
  </w:style>
  <w:style w:type="character" w:styleId="Strong">
    <w:name w:val="Strong"/>
    <w:basedOn w:val="DefaultParagraphFont"/>
    <w:uiPriority w:val="22"/>
    <w:semiHidden/>
    <w:unhideWhenUsed/>
    <w:qFormat/>
    <w:rPr>
      <w:b/>
      <w:bCs/>
      <w:i/>
      <w:color w:val="266CBF" w:themeColor="accent1"/>
    </w:rPr>
  </w:style>
  <w:style w:type="paragraph" w:styleId="Quote">
    <w:name w:val="Quote"/>
    <w:basedOn w:val="Normal"/>
    <w:next w:val="Normal"/>
    <w:link w:val="QuoteChar"/>
    <w:uiPriority w:val="29"/>
    <w:semiHidden/>
    <w:unhideWhenUsed/>
    <w:qFormat/>
    <w:pPr>
      <w:spacing w:before="240" w:after="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after="240"/>
    </w:pPr>
    <w:rPr>
      <w:b/>
      <w:i/>
      <w:iCs/>
      <w:color w:val="266CBF" w:themeColor="accent1"/>
      <w:sz w:val="36"/>
    </w:rPr>
  </w:style>
  <w:style w:type="character" w:customStyle="1" w:styleId="IntenseQuoteChar">
    <w:name w:val="Intense Quote Char"/>
    <w:basedOn w:val="DefaultParagraphFont"/>
    <w:link w:val="IntenseQuote"/>
    <w:uiPriority w:val="30"/>
    <w:semiHidden/>
    <w:rPr>
      <w:b/>
      <w:i/>
      <w:iCs/>
      <w:color w:val="266CBF" w:themeColor="accent1"/>
      <w:sz w:val="36"/>
    </w:rPr>
  </w:style>
  <w:style w:type="character" w:styleId="SubtleReference">
    <w:name w:val="Subtle Reference"/>
    <w:basedOn w:val="DefaultParagraphFont"/>
    <w:uiPriority w:val="31"/>
    <w:semiHidden/>
    <w:unhideWhenUsed/>
    <w:qFormat/>
    <w:rPr>
      <w:caps/>
      <w:smallCaps w:val="0"/>
      <w:color w:val="595959" w:themeColor="text1" w:themeTint="A6"/>
    </w:rPr>
  </w:style>
  <w:style w:type="character" w:styleId="IntenseReference">
    <w:name w:val="Intense Reference"/>
    <w:basedOn w:val="DefaultParagraphFont"/>
    <w:uiPriority w:val="32"/>
    <w:semiHidden/>
    <w:unhideWhenUsed/>
    <w:qFormat/>
    <w:rPr>
      <w:b/>
      <w:bCs/>
      <w:caps/>
      <w:smallCaps w:val="0"/>
      <w:color w:val="595959" w:themeColor="text1" w:themeTint="A6"/>
      <w:spacing w:val="0"/>
    </w:rPr>
  </w:style>
  <w:style w:type="character" w:styleId="BookTitle">
    <w:name w:val="Book Title"/>
    <w:basedOn w:val="DefaultParagraphFont"/>
    <w:uiPriority w:val="33"/>
    <w:semiHidden/>
    <w:unhideWhenUsed/>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24"/>
      <w:szCs w:val="18"/>
    </w:rPr>
  </w:style>
  <w:style w:type="character" w:styleId="PlaceholderText">
    <w:name w:val="Placeholder Text"/>
    <w:basedOn w:val="DefaultParagraphFont"/>
    <w:uiPriority w:val="99"/>
    <w:semiHidden/>
    <w:rPr>
      <w:color w:val="808080"/>
    </w:rPr>
  </w:style>
  <w:style w:type="paragraph" w:styleId="TOCHeading">
    <w:name w:val="TOC Heading"/>
    <w:basedOn w:val="Heading1"/>
    <w:next w:val="Normal"/>
    <w:uiPriority w:val="39"/>
    <w:semiHidden/>
    <w:unhideWhenUsed/>
    <w:qFormat/>
    <w:pPr>
      <w:outlineLvl w:val="9"/>
    </w:pPr>
  </w:style>
  <w:style w:type="paragraph" w:styleId="ListNumber">
    <w:name w:val="List Number"/>
    <w:basedOn w:val="Normal"/>
    <w:uiPriority w:val="10"/>
    <w:unhideWhenUsed/>
    <w:qFormat/>
    <w:pPr>
      <w:numPr>
        <w:numId w:val="14"/>
      </w:numPr>
    </w:pPr>
  </w:style>
  <w:style w:type="character" w:customStyle="1" w:styleId="TitleChar">
    <w:name w:val="Title Char"/>
    <w:basedOn w:val="DefaultParagraphFont"/>
    <w:link w:val="Title"/>
    <w:uiPriority w:val="10"/>
    <w:semiHidden/>
    <w:rPr>
      <w:rFonts w:asciiTheme="majorHAnsi" w:eastAsiaTheme="majorEastAsia" w:hAnsiTheme="majorHAnsi" w:cstheme="majorBidi"/>
      <w:b/>
      <w:color w:val="266CBF" w:themeColor="accent1"/>
      <w:kern w:val="28"/>
      <w:sz w:val="90"/>
      <w:szCs w:val="56"/>
    </w:rPr>
  </w:style>
  <w:style w:type="character" w:styleId="Hyperlink">
    <w:name w:val="Hyperlink"/>
    <w:basedOn w:val="DefaultParagraphFont"/>
    <w:uiPriority w:val="99"/>
    <w:unhideWhenUsed/>
    <w:rPr>
      <w:color w:val="266CBF" w:themeColor="hyperlink"/>
      <w:u w:val="single"/>
    </w:rPr>
  </w:style>
  <w:style w:type="character" w:styleId="UnresolvedMention">
    <w:name w:val="Unresolved Mention"/>
    <w:basedOn w:val="DefaultParagraphFont"/>
    <w:uiPriority w:val="99"/>
    <w:semiHidden/>
    <w:unhideWhenUsed/>
    <w:rsid w:val="00B300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yperlink" Target="mailto:pulsarbalaji307@gmail.com"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7b4626B015-BAC6-4D47-99DF-338FA0653825%7dtf50002046.dotx" TargetMode="External" /></Relationships>
</file>

<file path=word/theme/theme1.xml><?xml version="1.0" encoding="utf-8"?>
<a:theme xmlns:a="http://schemas.openxmlformats.org/drawingml/2006/main" name="Office Theme">
  <a:themeElements>
    <a:clrScheme name="Make a List">
      <a:dk1>
        <a:sysClr val="windowText" lastClr="000000"/>
      </a:dk1>
      <a:lt1>
        <a:sysClr val="window" lastClr="FFFFFF"/>
      </a:lt1>
      <a:dk2>
        <a:srgbClr val="081424"/>
      </a:dk2>
      <a:lt2>
        <a:srgbClr val="EBEBEB"/>
      </a:lt2>
      <a:accent1>
        <a:srgbClr val="266CBF"/>
      </a:accent1>
      <a:accent2>
        <a:srgbClr val="EF8271"/>
      </a:accent2>
      <a:accent3>
        <a:srgbClr val="5DB372"/>
      </a:accent3>
      <a:accent4>
        <a:srgbClr val="E5C34E"/>
      </a:accent4>
      <a:accent5>
        <a:srgbClr val="F18846"/>
      </a:accent5>
      <a:accent6>
        <a:srgbClr val="8956A5"/>
      </a:accent6>
      <a:hlink>
        <a:srgbClr val="266CBF"/>
      </a:hlink>
      <a:folHlink>
        <a:srgbClr val="8956A5"/>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%7b4626B015-BAC6-4D47-99DF-338FA0653825%7dtf50002046.dotx</Template>
  <TotalTime>1</TotalTime>
  <Pages>1</Pages>
  <Words>2555</Words>
  <Characters>14569</Characters>
  <Application>Microsoft Office Word</Application>
  <DocSecurity>0</DocSecurity>
  <Lines>121</Lines>
  <Paragraphs>34</Paragraphs>
  <ScaleCrop>false</ScaleCrop>
  <Company/>
  <LinksUpToDate>false</LinksUpToDate>
  <CharactersWithSpaces>17090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balaji balaji</dc:creator>
  <cp:keywords/>
  <dc:description/>
  <cp:lastModifiedBy>balaji balaji</cp:lastModifiedBy>
  <cp:revision>2</cp:revision>
  <dcterms:created xsi:type="dcterms:W3CDTF">2023-10-25T15:03:00Z</dcterms:created>
  <dcterms:modified xsi:type="dcterms:W3CDTF">2023-10-25T15:03:00Z</dcterms:modified>
</cp:coreProperties>
</file>